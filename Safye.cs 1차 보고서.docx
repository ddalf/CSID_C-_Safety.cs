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08BE9" w14:textId="77777777" w:rsidR="00090B6E" w:rsidRDefault="001212AE" w:rsidP="00C6554A">
      <w:pPr>
        <w:pStyle w:val="a9"/>
        <w:rPr>
          <w:rFonts w:eastAsia="Times New Roman"/>
        </w:rPr>
      </w:pPr>
      <w:bookmarkStart w:id="0" w:name="_Hlk21799023"/>
      <w:bookmarkEnd w:id="0"/>
      <w:r>
        <w:rPr>
          <w:rFonts w:eastAsia="Times New Roman"/>
          <w:noProof/>
        </w:rPr>
        <w:drawing>
          <wp:inline distT="0" distB="0" distL="0" distR="0" wp14:anchorId="5B6381F5" wp14:editId="137D873F">
            <wp:extent cx="4324350" cy="1533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B6E">
        <w:rPr>
          <w:rFonts w:eastAsia="Times New Roman"/>
        </w:rPr>
        <w:br/>
      </w:r>
    </w:p>
    <w:p w14:paraId="27445937" w14:textId="77777777" w:rsidR="001212AE" w:rsidRDefault="001212AE" w:rsidP="00C6554A">
      <w:pPr>
        <w:pStyle w:val="a9"/>
      </w:pPr>
    </w:p>
    <w:p w14:paraId="041F63AF" w14:textId="77777777" w:rsidR="001212AE" w:rsidRDefault="001212AE" w:rsidP="00C6554A">
      <w:pPr>
        <w:pStyle w:val="a9"/>
      </w:pPr>
    </w:p>
    <w:p w14:paraId="433FD5BD" w14:textId="77777777" w:rsidR="001212AE" w:rsidRDefault="001212AE" w:rsidP="00C6554A">
      <w:pPr>
        <w:pStyle w:val="a9"/>
      </w:pPr>
    </w:p>
    <w:p w14:paraId="02F7911A" w14:textId="77777777" w:rsidR="001212AE" w:rsidRPr="001212AE" w:rsidRDefault="001212AE" w:rsidP="00C6554A">
      <w:pPr>
        <w:pStyle w:val="a9"/>
      </w:pPr>
    </w:p>
    <w:p w14:paraId="6E8632F6" w14:textId="77777777" w:rsidR="001212AE" w:rsidRDefault="001212AE" w:rsidP="001212AE">
      <w:pPr>
        <w:pStyle w:val="a9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 wp14:anchorId="51BA3D4C" wp14:editId="70CE7C66">
            <wp:extent cx="2981325" cy="2981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0121" w14:textId="77777777" w:rsidR="001212AE" w:rsidRDefault="001212AE" w:rsidP="001212AE">
      <w:pPr>
        <w:pStyle w:val="a9"/>
        <w:rPr>
          <w:rFonts w:ascii="맑은 고딕" w:eastAsia="맑은 고딕" w:hAnsi="맑은 고딕"/>
        </w:rPr>
      </w:pPr>
    </w:p>
    <w:p w14:paraId="0A5E1FD7" w14:textId="7B6DE95F" w:rsidR="00C6554A" w:rsidRPr="00CD50EB" w:rsidRDefault="002A2752" w:rsidP="00C6554A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프로젝트 보고서</w:t>
      </w:r>
    </w:p>
    <w:p w14:paraId="57F82E35" w14:textId="6E05DA9D" w:rsidR="00C6554A" w:rsidRPr="00CD50EB" w:rsidRDefault="002A2752" w:rsidP="00C6554A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프로젝트 개요</w:t>
      </w:r>
    </w:p>
    <w:p w14:paraId="67117C72" w14:textId="5DA23B2A" w:rsidR="00C6554A" w:rsidRPr="00CD50EB" w:rsidRDefault="002A2752" w:rsidP="00C6554A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 xml:space="preserve">afety.cs 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t xml:space="preserve">| </w:t>
      </w:r>
      <w:r w:rsidR="00077D3C">
        <w:rPr>
          <w:rFonts w:ascii="맑은 고딕" w:eastAsia="맑은 고딕" w:hAnsi="맑은 고딕" w:hint="eastAsia"/>
        </w:rPr>
        <w:t>O</w:t>
      </w:r>
      <w:r w:rsidR="00077D3C">
        <w:rPr>
          <w:rFonts w:ascii="맑은 고딕" w:eastAsia="맑은 고딕" w:hAnsi="맑은 고딕"/>
        </w:rPr>
        <w:t>bject Orientation Programming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 w:rsidR="00090B6E">
        <w:rPr>
          <w:rFonts w:ascii="맑은 고딕" w:eastAsia="맑은 고딕" w:hAnsi="맑은 고딕"/>
        </w:rPr>
        <w:fldChar w:fldCharType="begin"/>
      </w:r>
      <w:r w:rsidR="00090B6E">
        <w:rPr>
          <w:rFonts w:ascii="맑은 고딕" w:eastAsia="맑은 고딕" w:hAnsi="맑은 고딕"/>
        </w:rPr>
        <w:instrText xml:space="preserve"> </w:instrText>
      </w:r>
      <w:r w:rsidR="00090B6E">
        <w:rPr>
          <w:rFonts w:ascii="맑은 고딕" w:eastAsia="맑은 고딕" w:hAnsi="맑은 고딕" w:hint="eastAsia"/>
        </w:rPr>
        <w:instrText>TIME \@ "yyyy년 M월 d일"</w:instrText>
      </w:r>
      <w:r w:rsidR="00090B6E">
        <w:rPr>
          <w:rFonts w:ascii="맑은 고딕" w:eastAsia="맑은 고딕" w:hAnsi="맑은 고딕"/>
        </w:rPr>
        <w:instrText xml:space="preserve"> </w:instrText>
      </w:r>
      <w:r w:rsidR="00090B6E">
        <w:rPr>
          <w:rFonts w:ascii="맑은 고딕" w:eastAsia="맑은 고딕" w:hAnsi="맑은 고딕"/>
        </w:rPr>
        <w:fldChar w:fldCharType="separate"/>
      </w:r>
      <w:r w:rsidR="00AA3B5C">
        <w:rPr>
          <w:rFonts w:ascii="맑은 고딕" w:eastAsia="맑은 고딕" w:hAnsi="맑은 고딕"/>
          <w:noProof/>
        </w:rPr>
        <w:t>2019년 10월 15일</w:t>
      </w:r>
      <w:r w:rsidR="00090B6E">
        <w:rPr>
          <w:rFonts w:ascii="맑은 고딕" w:eastAsia="맑은 고딕" w:hAnsi="맑은 고딕"/>
        </w:rPr>
        <w:fldChar w:fldCharType="end"/>
      </w:r>
      <w:r w:rsidR="00C6554A"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14:paraId="24E00F69" w14:textId="40157A54" w:rsidR="00C6554A" w:rsidRPr="0021079B" w:rsidRDefault="001C43D8" w:rsidP="00C6554A">
      <w:pPr>
        <w:pStyle w:val="1"/>
        <w:rPr>
          <w:rFonts w:ascii="맑은 고딕" w:eastAsia="맑은 고딕" w:hAnsi="맑은 고딕"/>
          <w:sz w:val="40"/>
          <w:szCs w:val="40"/>
        </w:rPr>
      </w:pPr>
      <w:r w:rsidRPr="0021079B">
        <w:rPr>
          <w:rFonts w:ascii="맑은 고딕" w:eastAsia="맑은 고딕" w:hAnsi="맑은 고딕" w:hint="eastAsia"/>
          <w:sz w:val="40"/>
          <w:szCs w:val="40"/>
        </w:rPr>
        <w:lastRenderedPageBreak/>
        <w:t>프로젝트 시작</w:t>
      </w:r>
    </w:p>
    <w:p w14:paraId="42BBFB7F" w14:textId="24FDF60D" w:rsidR="00E73632" w:rsidRPr="0021079B" w:rsidRDefault="00CD455B" w:rsidP="00E73632">
      <w:pPr>
        <w:pStyle w:val="2"/>
        <w:rPr>
          <w:rFonts w:ascii="맑은 고딕" w:eastAsia="맑은 고딕" w:hAnsi="맑은 고딕"/>
          <w:sz w:val="32"/>
          <w:szCs w:val="32"/>
        </w:rPr>
      </w:pPr>
      <w:r w:rsidRPr="0021079B">
        <w:rPr>
          <w:rFonts w:ascii="맑은 고딕" w:eastAsia="맑은 고딕" w:hAnsi="맑은 고딕" w:hint="eastAsia"/>
          <w:sz w:val="32"/>
          <w:szCs w:val="32"/>
        </w:rPr>
        <w:t>개요</w:t>
      </w:r>
    </w:p>
    <w:p w14:paraId="0B2A3241" w14:textId="37749180" w:rsidR="00CD455B" w:rsidRDefault="00CD455B" w:rsidP="00CD455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대부분의 사람들은 평소 생활할 때 </w:t>
      </w:r>
      <w:r w:rsidR="005C51B8">
        <w:rPr>
          <w:rFonts w:ascii="맑은 고딕" w:eastAsia="맑은 고딕" w:hAnsi="맑은 고딕" w:hint="eastAsia"/>
        </w:rPr>
        <w:t>안전에 대해서 잘 생각하지 않고 아무런 대책이나 방안 없이 살아가고 있다.</w:t>
      </w:r>
      <w:r w:rsidR="005C51B8">
        <w:rPr>
          <w:rFonts w:ascii="맑은 고딕" w:eastAsia="맑은 고딕" w:hAnsi="맑은 고딕"/>
        </w:rPr>
        <w:t xml:space="preserve"> </w:t>
      </w:r>
      <w:r w:rsidR="005C51B8">
        <w:rPr>
          <w:rFonts w:ascii="맑은 고딕" w:eastAsia="맑은 고딕" w:hAnsi="맑은 고딕" w:hint="eastAsia"/>
        </w:rPr>
        <w:t>이는 안전불감증으로 이어지는데 혹여 큰 사고나 위급한 상황이 발생할 경우에는 우리가 대처할 수 있어야 한다고 생각한다.</w:t>
      </w:r>
      <w:r w:rsidR="005C51B8">
        <w:rPr>
          <w:rFonts w:ascii="맑은 고딕" w:eastAsia="맑은 고딕" w:hAnsi="맑은 고딕"/>
        </w:rPr>
        <w:t xml:space="preserve"> </w:t>
      </w:r>
      <w:r w:rsidR="005C51B8">
        <w:rPr>
          <w:rFonts w:ascii="맑은 고딕" w:eastAsia="맑은 고딕" w:hAnsi="맑은 고딕" w:hint="eastAsia"/>
        </w:rPr>
        <w:t>따라서 우리 주위에서 사용할 수 있는 안전장치의 위치만 알고 있어도 추후에 큰 도움이 될 거라고 생각</w:t>
      </w:r>
      <w:r w:rsidR="00F0048A">
        <w:rPr>
          <w:rFonts w:ascii="맑은 고딕" w:eastAsia="맑은 고딕" w:hAnsi="맑은 고딕" w:hint="eastAsia"/>
        </w:rPr>
        <w:t>하여 프로젝트를 시작하였다.</w:t>
      </w:r>
      <w:r w:rsidR="00F0048A">
        <w:rPr>
          <w:rFonts w:ascii="맑은 고딕" w:eastAsia="맑은 고딕" w:hAnsi="맑은 고딕"/>
        </w:rPr>
        <w:t xml:space="preserve"> </w:t>
      </w:r>
    </w:p>
    <w:p w14:paraId="00722CA1" w14:textId="77777777" w:rsidR="00CD455B" w:rsidRPr="005C51B8" w:rsidRDefault="00CD455B" w:rsidP="00CD455B">
      <w:pPr>
        <w:rPr>
          <w:rFonts w:ascii="맑은 고딕" w:eastAsia="맑은 고딕" w:hAnsi="맑은 고딕"/>
        </w:rPr>
      </w:pPr>
    </w:p>
    <w:p w14:paraId="30EFE304" w14:textId="77777777" w:rsidR="001212F4" w:rsidRPr="0021079B" w:rsidRDefault="001212F4" w:rsidP="001212F4">
      <w:pPr>
        <w:pStyle w:val="2"/>
        <w:rPr>
          <w:rFonts w:ascii="맑은 고딕" w:eastAsia="맑은 고딕" w:hAnsi="맑은 고딕"/>
          <w:sz w:val="32"/>
          <w:szCs w:val="32"/>
        </w:rPr>
      </w:pPr>
      <w:r w:rsidRPr="0021079B">
        <w:rPr>
          <w:rFonts w:ascii="맑은 고딕" w:eastAsia="맑은 고딕" w:hAnsi="맑은 고딕" w:hint="eastAsia"/>
          <w:sz w:val="32"/>
          <w:szCs w:val="32"/>
        </w:rPr>
        <w:t xml:space="preserve">주제 </w:t>
      </w:r>
    </w:p>
    <w:p w14:paraId="213D0D63" w14:textId="4FB38F46" w:rsidR="000C2D36" w:rsidRDefault="001212F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R</w:t>
      </w:r>
      <w:r>
        <w:rPr>
          <w:rFonts w:ascii="맑은 고딕" w:eastAsia="맑은 고딕" w:hAnsi="맑은 고딕" w:hint="eastAsia"/>
        </w:rPr>
        <w:t xml:space="preserve">을 이용한 동국대 내 안전장치의 위치 파악하는 </w:t>
      </w:r>
      <w:r>
        <w:rPr>
          <w:rFonts w:ascii="맑은 고딕" w:eastAsia="맑은 고딕" w:hAnsi="맑은 고딕"/>
        </w:rPr>
        <w:t xml:space="preserve">sw </w:t>
      </w:r>
      <w:r>
        <w:rPr>
          <w:rFonts w:ascii="맑은 고딕" w:eastAsia="맑은 고딕" w:hAnsi="맑은 고딕" w:hint="eastAsia"/>
        </w:rPr>
        <w:t>개발</w:t>
      </w:r>
    </w:p>
    <w:p w14:paraId="368C433A" w14:textId="77777777" w:rsidR="00B2512F" w:rsidRPr="001212F4" w:rsidRDefault="00B2512F">
      <w:pPr>
        <w:rPr>
          <w:rFonts w:ascii="맑은 고딕" w:eastAsia="맑은 고딕" w:hAnsi="맑은 고딕"/>
        </w:rPr>
      </w:pPr>
    </w:p>
    <w:p w14:paraId="70E66D65" w14:textId="01865EE6" w:rsidR="00F0048A" w:rsidRPr="0021079B" w:rsidRDefault="00402299" w:rsidP="00282F0B">
      <w:pPr>
        <w:pStyle w:val="2"/>
        <w:rPr>
          <w:rFonts w:ascii="맑은 고딕" w:eastAsia="맑은 고딕" w:hAnsi="맑은 고딕"/>
          <w:sz w:val="32"/>
          <w:szCs w:val="32"/>
        </w:rPr>
      </w:pPr>
      <w:r w:rsidRPr="0021079B">
        <w:rPr>
          <w:rFonts w:ascii="맑은 고딕" w:eastAsia="맑은 고딕" w:hAnsi="맑은 고딕" w:hint="eastAsia"/>
          <w:sz w:val="32"/>
          <w:szCs w:val="32"/>
        </w:rPr>
        <w:t xml:space="preserve">지금까지의 </w:t>
      </w:r>
      <w:r w:rsidR="0000774F" w:rsidRPr="0021079B">
        <w:rPr>
          <w:rFonts w:ascii="맑은 고딕" w:eastAsia="맑은 고딕" w:hAnsi="맑은 고딕" w:hint="eastAsia"/>
          <w:sz w:val="32"/>
          <w:szCs w:val="32"/>
        </w:rPr>
        <w:t>회의 내용</w:t>
      </w:r>
    </w:p>
    <w:p w14:paraId="11A6AB75" w14:textId="77777777" w:rsidR="00282F0B" w:rsidRPr="0021079B" w:rsidRDefault="00402299" w:rsidP="005E4B4E">
      <w:pPr>
        <w:rPr>
          <w:rFonts w:ascii="맑은 고딕" w:eastAsia="맑은 고딕" w:hAnsi="맑은 고딕"/>
          <w:sz w:val="28"/>
          <w:szCs w:val="28"/>
        </w:rPr>
      </w:pPr>
      <w:r w:rsidRPr="0021079B">
        <w:rPr>
          <w:rFonts w:ascii="맑은 고딕" w:eastAsia="맑은 고딕" w:hAnsi="맑은 고딕" w:hint="eastAsia"/>
          <w:sz w:val="28"/>
          <w:szCs w:val="28"/>
        </w:rPr>
        <w:t xml:space="preserve">주제 선정 </w:t>
      </w:r>
      <w:r w:rsidRPr="0021079B">
        <w:rPr>
          <w:rFonts w:ascii="맑은 고딕" w:eastAsia="맑은 고딕" w:hAnsi="맑은 고딕"/>
          <w:sz w:val="28"/>
          <w:szCs w:val="28"/>
        </w:rPr>
        <w:t xml:space="preserve">=&gt; </w:t>
      </w:r>
    </w:p>
    <w:p w14:paraId="13CC0768" w14:textId="422A2A28" w:rsidR="00A92F4A" w:rsidRDefault="00A92F4A" w:rsidP="00282F0B">
      <w:pPr>
        <w:pStyle w:val="afe"/>
        <w:numPr>
          <w:ilvl w:val="0"/>
          <w:numId w:val="16"/>
        </w:numPr>
        <w:ind w:leftChars="0"/>
        <w:rPr>
          <w:rFonts w:ascii="맑은 고딕" w:eastAsia="맑은 고딕" w:hAnsi="맑은 고딕"/>
        </w:rPr>
      </w:pPr>
      <w:r w:rsidRPr="00A92F4A">
        <w:rPr>
          <w:rFonts w:ascii="맑은 고딕" w:eastAsia="맑은 고딕" w:hAnsi="맑은 고딕" w:hint="eastAsia"/>
          <w:b/>
          <w:bCs/>
        </w:rPr>
        <w:t>A</w:t>
      </w:r>
      <w:r w:rsidRPr="00A92F4A">
        <w:rPr>
          <w:rFonts w:ascii="맑은 고딕" w:eastAsia="맑은 고딕" w:hAnsi="맑은 고딕"/>
          <w:b/>
          <w:bCs/>
        </w:rPr>
        <w:t>R</w:t>
      </w:r>
      <w:r w:rsidRPr="00A92F4A">
        <w:rPr>
          <w:rFonts w:ascii="맑은 고딕" w:eastAsia="맑은 고딕" w:hAnsi="맑은 고딕" w:hint="eastAsia"/>
          <w:b/>
          <w:bCs/>
        </w:rPr>
        <w:t xml:space="preserve"> 사용:</w:t>
      </w:r>
      <w:r>
        <w:rPr>
          <w:rFonts w:ascii="맑은 고딕" w:eastAsia="맑은 고딕" w:hAnsi="맑은 고딕"/>
        </w:rPr>
        <w:t xml:space="preserve"> </w:t>
      </w:r>
      <w:r w:rsidR="00402299" w:rsidRPr="00282F0B">
        <w:rPr>
          <w:rFonts w:ascii="맑은 고딕" w:eastAsia="맑은 고딕" w:hAnsi="맑은 고딕" w:hint="eastAsia"/>
        </w:rPr>
        <w:t>처음에 주제를 선정하는 데 가장 많은 시간이 들었다.</w:t>
      </w:r>
      <w:r w:rsidR="00402299" w:rsidRPr="00282F0B">
        <w:rPr>
          <w:rFonts w:ascii="맑은 고딕" w:eastAsia="맑은 고딕" w:hAnsi="맑은 고딕"/>
        </w:rPr>
        <w:t xml:space="preserve"> </w:t>
      </w:r>
      <w:r w:rsidR="00B2512F">
        <w:rPr>
          <w:rFonts w:ascii="맑은 고딕" w:eastAsia="맑은 고딕" w:hAnsi="맑은 고딕"/>
        </w:rPr>
        <w:t>C#</w:t>
      </w:r>
      <w:r w:rsidR="00B2512F">
        <w:rPr>
          <w:rFonts w:ascii="맑은 고딕" w:eastAsia="맑은 고딕" w:hAnsi="맑은 고딕" w:hint="eastAsia"/>
        </w:rPr>
        <w:t xml:space="preserve">을 가지고 어떤 기능을 가진 소프트웨어를 </w:t>
      </w:r>
      <w:r w:rsidR="00EB1105">
        <w:rPr>
          <w:rFonts w:ascii="맑은 고딕" w:eastAsia="맑은 고딕" w:hAnsi="맑은 고딕" w:hint="eastAsia"/>
        </w:rPr>
        <w:t>개발할까 하는 것이 가장 중요했는데,</w:t>
      </w:r>
      <w:r w:rsidR="00EB1105">
        <w:rPr>
          <w:rFonts w:ascii="맑은 고딕" w:eastAsia="맑은 고딕" w:hAnsi="맑은 고딕"/>
        </w:rPr>
        <w:t xml:space="preserve"> </w:t>
      </w:r>
      <w:r w:rsidR="00EB1105">
        <w:rPr>
          <w:rFonts w:ascii="맑은 고딕" w:eastAsia="맑은 고딕" w:hAnsi="맑은 고딕" w:hint="eastAsia"/>
        </w:rPr>
        <w:t>여기서 쉽사리 의견이 나오지 않았다.</w:t>
      </w:r>
      <w:r w:rsidR="00EB1105">
        <w:rPr>
          <w:rFonts w:ascii="맑은 고딕" w:eastAsia="맑은 고딕" w:hAnsi="맑은 고딕"/>
        </w:rPr>
        <w:t xml:space="preserve"> </w:t>
      </w:r>
      <w:r w:rsidR="00EB1105">
        <w:rPr>
          <w:rFonts w:ascii="맑은 고딕" w:eastAsia="맑은 고딕" w:hAnsi="맑은 고딕" w:hint="eastAsia"/>
        </w:rPr>
        <w:t>또한 윈도우폼은</w:t>
      </w:r>
      <w:r>
        <w:rPr>
          <w:rFonts w:ascii="맑은 고딕" w:eastAsia="맑은 고딕" w:hAnsi="맑은 고딕"/>
        </w:rPr>
        <w:t xml:space="preserve"> </w:t>
      </w:r>
      <w:r w:rsidR="00EB1105">
        <w:rPr>
          <w:rFonts w:ascii="맑은 고딕" w:eastAsia="맑은 고딕" w:hAnsi="맑은 고딕" w:hint="eastAsia"/>
        </w:rPr>
        <w:t>호환성의 한계가 있어서 더욱 의견을 내기 어려웠다.</w:t>
      </w:r>
      <w:r w:rsidR="00EB1105">
        <w:rPr>
          <w:rFonts w:ascii="맑은 고딕" w:eastAsia="맑은 고딕" w:hAnsi="맑은 고딕"/>
        </w:rPr>
        <w:t xml:space="preserve"> </w:t>
      </w:r>
      <w:r w:rsidR="00EB1105">
        <w:rPr>
          <w:rFonts w:ascii="맑은 고딕" w:eastAsia="맑은 고딕" w:hAnsi="맑은 고딕" w:hint="eastAsia"/>
        </w:rPr>
        <w:t xml:space="preserve">그러다가 꼭 윈도우폼 이 아닌 다른 것으로 개발하자는 의견이 </w:t>
      </w:r>
      <w:r w:rsidR="00476054">
        <w:rPr>
          <w:rFonts w:ascii="맑은 고딕" w:eastAsia="맑은 고딕" w:hAnsi="맑은 고딕" w:hint="eastAsia"/>
        </w:rPr>
        <w:t>먼저 나왔고</w:t>
      </w:r>
      <w:r w:rsidR="0051762F">
        <w:rPr>
          <w:rFonts w:ascii="맑은 고딕" w:eastAsia="맑은 고딕" w:hAnsi="맑은 고딕" w:hint="eastAsia"/>
        </w:rPr>
        <w:t>,</w:t>
      </w:r>
      <w:r w:rsidR="0051762F">
        <w:rPr>
          <w:rFonts w:ascii="맑은 고딕" w:eastAsia="맑은 고딕" w:hAnsi="맑은 고딕"/>
        </w:rPr>
        <w:t xml:space="preserve"> </w:t>
      </w:r>
      <w:r w:rsidR="0051762F">
        <w:rPr>
          <w:rFonts w:ascii="맑은 고딕" w:eastAsia="맑은 고딕" w:hAnsi="맑은 고딕" w:hint="eastAsia"/>
        </w:rPr>
        <w:t xml:space="preserve">사용할 기술은 </w:t>
      </w:r>
      <w:r w:rsidR="00EB1105">
        <w:rPr>
          <w:rFonts w:ascii="맑은 고딕" w:eastAsia="맑은 고딕" w:hAnsi="맑은 고딕" w:hint="eastAsia"/>
        </w:rPr>
        <w:t>마침 교수님이 예시로 들어준 주제</w:t>
      </w:r>
      <w:r w:rsidR="00BF0D86">
        <w:rPr>
          <w:rFonts w:ascii="맑은 고딕" w:eastAsia="맑은 고딕" w:hAnsi="맑은 고딕" w:hint="eastAsia"/>
        </w:rPr>
        <w:t xml:space="preserve">를 보고 영감을 얻어 </w:t>
      </w:r>
      <w:r w:rsidR="00476054">
        <w:rPr>
          <w:rFonts w:ascii="맑은 고딕" w:eastAsia="맑은 고딕" w:hAnsi="맑은 고딕"/>
        </w:rPr>
        <w:t>AR</w:t>
      </w:r>
      <w:r w:rsidR="00476054">
        <w:rPr>
          <w:rFonts w:ascii="맑은 고딕" w:eastAsia="맑은 고딕" w:hAnsi="맑은 고딕" w:hint="eastAsia"/>
        </w:rPr>
        <w:t xml:space="preserve">을 사용한 앱을 만들자는 </w:t>
      </w:r>
      <w:r w:rsidR="00EB1105">
        <w:rPr>
          <w:rFonts w:ascii="맑은 고딕" w:eastAsia="맑은 고딕" w:hAnsi="맑은 고딕" w:hint="eastAsia"/>
        </w:rPr>
        <w:t>의견이 나왔다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</w:p>
    <w:p w14:paraId="37CD56E2" w14:textId="038DB015" w:rsidR="00402299" w:rsidRDefault="00A92F4A" w:rsidP="00282F0B">
      <w:pPr>
        <w:pStyle w:val="afe"/>
        <w:numPr>
          <w:ilvl w:val="0"/>
          <w:numId w:val="16"/>
        </w:numPr>
        <w:ind w:leftChars="0"/>
        <w:rPr>
          <w:rFonts w:ascii="맑은 고딕" w:eastAsia="맑은 고딕" w:hAnsi="맑은 고딕"/>
        </w:rPr>
      </w:pPr>
      <w:r w:rsidRPr="0007142D">
        <w:rPr>
          <w:rFonts w:ascii="맑은 고딕" w:eastAsia="맑은 고딕" w:hAnsi="맑은 고딕" w:hint="eastAsia"/>
          <w:b/>
          <w:bCs/>
        </w:rPr>
        <w:t>A</w:t>
      </w:r>
      <w:r w:rsidRPr="0007142D">
        <w:rPr>
          <w:rFonts w:ascii="맑은 고딕" w:eastAsia="맑은 고딕" w:hAnsi="맑은 고딕"/>
          <w:b/>
          <w:bCs/>
        </w:rPr>
        <w:t>R</w:t>
      </w:r>
      <w:r w:rsidRPr="0007142D">
        <w:rPr>
          <w:rFonts w:ascii="맑은 고딕" w:eastAsia="맑은 고딕" w:hAnsi="맑은 고딕" w:hint="eastAsia"/>
          <w:b/>
          <w:bCs/>
        </w:rPr>
        <w:t>을 이용한 게임 개발</w:t>
      </w:r>
      <w:r w:rsidRPr="0007142D">
        <w:rPr>
          <w:rFonts w:ascii="맑은 고딕" w:eastAsia="맑은 고딕" w:hAnsi="맑은 고딕"/>
          <w:b/>
          <w:bCs/>
        </w:rPr>
        <w:t>:</w:t>
      </w:r>
      <w:r>
        <w:rPr>
          <w:rFonts w:ascii="맑은 고딕" w:eastAsia="맑은 고딕" w:hAnsi="맑은 고딕"/>
        </w:rPr>
        <w:t xml:space="preserve"> </w:t>
      </w:r>
      <w:r w:rsidR="00402299" w:rsidRPr="00282F0B">
        <w:rPr>
          <w:rFonts w:ascii="맑은 고딕" w:eastAsia="맑은 고딕" w:hAnsi="맑은 고딕" w:hint="eastAsia"/>
        </w:rPr>
        <w:t>A</w:t>
      </w:r>
      <w:r w:rsidR="00402299" w:rsidRPr="00282F0B">
        <w:rPr>
          <w:rFonts w:ascii="맑은 고딕" w:eastAsia="맑은 고딕" w:hAnsi="맑은 고딕"/>
        </w:rPr>
        <w:t>R</w:t>
      </w:r>
      <w:r w:rsidR="00402299" w:rsidRPr="00282F0B">
        <w:rPr>
          <w:rFonts w:ascii="맑은 고딕" w:eastAsia="맑은 고딕" w:hAnsi="맑은 고딕" w:hint="eastAsia"/>
        </w:rPr>
        <w:t xml:space="preserve">을 이용한 사항 중에는 </w:t>
      </w:r>
      <w:r w:rsidR="00402299" w:rsidRPr="00282F0B">
        <w:rPr>
          <w:rFonts w:ascii="맑은 고딕" w:eastAsia="맑은 고딕" w:hAnsi="맑은 고딕"/>
        </w:rPr>
        <w:t xml:space="preserve">pocketmon go, </w:t>
      </w:r>
      <w:r w:rsidR="00402299" w:rsidRPr="00282F0B">
        <w:rPr>
          <w:rFonts w:ascii="맑은 고딕" w:eastAsia="맑은 고딕" w:hAnsi="맑은 고딕" w:hint="eastAsia"/>
        </w:rPr>
        <w:t>동물의 숲 같은 증강현실을 이용한 게임을 하자는 이야기가 나왔</w:t>
      </w:r>
      <w:r w:rsidR="00282F0B">
        <w:rPr>
          <w:rFonts w:ascii="맑은 고딕" w:eastAsia="맑은 고딕" w:hAnsi="맑은 고딕" w:hint="eastAsia"/>
        </w:rPr>
        <w:t>다</w:t>
      </w:r>
      <w:r w:rsidR="00402299" w:rsidRPr="00282F0B">
        <w:rPr>
          <w:rFonts w:ascii="맑은 고딕" w:eastAsia="맑은 고딕" w:hAnsi="맑은 고딕" w:hint="eastAsia"/>
        </w:rPr>
        <w:t>.</w:t>
      </w:r>
      <w:r w:rsidR="00402299" w:rsidRPr="00282F0B">
        <w:rPr>
          <w:rFonts w:ascii="맑은 고딕" w:eastAsia="맑은 고딕" w:hAnsi="맑은 고딕"/>
        </w:rPr>
        <w:t xml:space="preserve"> </w:t>
      </w:r>
      <w:r w:rsidR="00402299" w:rsidRPr="00282F0B">
        <w:rPr>
          <w:rFonts w:ascii="맑은 고딕" w:eastAsia="맑은 고딕" w:hAnsi="맑은 고딕" w:hint="eastAsia"/>
        </w:rPr>
        <w:t>이러한 A</w:t>
      </w:r>
      <w:r w:rsidR="00402299" w:rsidRPr="00282F0B">
        <w:rPr>
          <w:rFonts w:ascii="맑은 고딕" w:eastAsia="맑은 고딕" w:hAnsi="맑은 고딕"/>
        </w:rPr>
        <w:t>R</w:t>
      </w:r>
      <w:r w:rsidR="00402299" w:rsidRPr="00282F0B">
        <w:rPr>
          <w:rFonts w:ascii="맑은 고딕" w:eastAsia="맑은 고딕" w:hAnsi="맑은 고딕" w:hint="eastAsia"/>
        </w:rPr>
        <w:t>게임은 최근만 해도 모르는 사람이 없을 정도로 호황이었고 인기를 끌었다.</w:t>
      </w:r>
      <w:r w:rsidR="00402299" w:rsidRPr="00282F0B">
        <w:rPr>
          <w:rFonts w:ascii="맑은 고딕" w:eastAsia="맑은 고딕" w:hAnsi="맑은 고딕"/>
        </w:rPr>
        <w:t xml:space="preserve"> pocketmon go</w:t>
      </w:r>
      <w:r w:rsidR="00402299" w:rsidRPr="00282F0B">
        <w:rPr>
          <w:rFonts w:ascii="맑은 고딕" w:eastAsia="맑은 고딕" w:hAnsi="맑은 고딕" w:hint="eastAsia"/>
        </w:rPr>
        <w:t xml:space="preserve"> 만해도 우리나라에 엄청난 인기를 끌었으며 특히 </w:t>
      </w:r>
      <w:r w:rsidR="00402299" w:rsidRPr="00282F0B">
        <w:rPr>
          <w:rFonts w:ascii="맑은 고딕" w:eastAsia="맑은 고딕" w:hAnsi="맑은 고딕" w:hint="eastAsia"/>
        </w:rPr>
        <w:lastRenderedPageBreak/>
        <w:t>강원도 속초에는 사람이 미어</w:t>
      </w:r>
      <w:r w:rsidR="00F7006C">
        <w:rPr>
          <w:rFonts w:ascii="맑은 고딕" w:eastAsia="맑은 고딕" w:hAnsi="맑은 고딕" w:hint="eastAsia"/>
        </w:rPr>
        <w:t xml:space="preserve"> </w:t>
      </w:r>
      <w:r w:rsidR="00402299" w:rsidRPr="00282F0B">
        <w:rPr>
          <w:rFonts w:ascii="맑은 고딕" w:eastAsia="맑은 고딕" w:hAnsi="맑은 고딕" w:hint="eastAsia"/>
        </w:rPr>
        <w:t xml:space="preserve">터지는 상황이 발생하기도 </w:t>
      </w:r>
      <w:r w:rsidR="00282F0B" w:rsidRPr="00282F0B">
        <w:rPr>
          <w:rFonts w:ascii="맑은 고딕" w:eastAsia="맑은 고딕" w:hAnsi="맑은 고딕" w:hint="eastAsia"/>
        </w:rPr>
        <w:t xml:space="preserve">한 점을 고려해 </w:t>
      </w:r>
      <w:r w:rsidR="00282F0B" w:rsidRPr="00282F0B">
        <w:rPr>
          <w:rFonts w:ascii="맑은 고딕" w:eastAsia="맑은 고딕" w:hAnsi="맑은 고딕"/>
        </w:rPr>
        <w:t>AR</w:t>
      </w:r>
      <w:r w:rsidR="00282F0B" w:rsidRPr="00282F0B">
        <w:rPr>
          <w:rFonts w:ascii="맑은 고딕" w:eastAsia="맑은 고딕" w:hAnsi="맑은 고딕" w:hint="eastAsia"/>
        </w:rPr>
        <w:t>을 이용한 우리들</w:t>
      </w:r>
      <w:r w:rsidR="001706B8">
        <w:rPr>
          <w:rFonts w:ascii="맑은 고딕" w:eastAsia="맑은 고딕" w:hAnsi="맑은 고딕" w:hint="eastAsia"/>
        </w:rPr>
        <w:t xml:space="preserve"> </w:t>
      </w:r>
      <w:r w:rsidR="00282F0B" w:rsidRPr="00282F0B">
        <w:rPr>
          <w:rFonts w:ascii="맑은 고딕" w:eastAsia="맑은 고딕" w:hAnsi="맑은 고딕" w:hint="eastAsia"/>
        </w:rPr>
        <w:t>만의 새로운 게임을 개발을 하자는 이야기가 나왔다.</w:t>
      </w:r>
    </w:p>
    <w:p w14:paraId="006B57D9" w14:textId="54DF4CF4" w:rsidR="005F3CBF" w:rsidRDefault="001F011D" w:rsidP="00D73A66">
      <w:pPr>
        <w:pStyle w:val="afe"/>
        <w:numPr>
          <w:ilvl w:val="0"/>
          <w:numId w:val="16"/>
        </w:numPr>
        <w:ind w:leftChars="0"/>
        <w:rPr>
          <w:rFonts w:ascii="맑은 고딕" w:eastAsia="맑은 고딕" w:hAnsi="맑은 고딕"/>
        </w:rPr>
      </w:pPr>
      <w:r w:rsidRPr="0007142D">
        <w:rPr>
          <w:rFonts w:ascii="맑은 고딕" w:eastAsia="맑은 고딕" w:hAnsi="맑은 고딕" w:hint="eastAsia"/>
          <w:b/>
          <w:bCs/>
        </w:rPr>
        <w:t xml:space="preserve">실생활과 </w:t>
      </w:r>
      <w:r w:rsidRPr="0007142D">
        <w:rPr>
          <w:rFonts w:ascii="맑은 고딕" w:eastAsia="맑은 고딕" w:hAnsi="맑은 고딕"/>
          <w:b/>
          <w:bCs/>
        </w:rPr>
        <w:t>AR</w:t>
      </w:r>
      <w:r w:rsidRPr="0007142D">
        <w:rPr>
          <w:rFonts w:ascii="맑은 고딕" w:eastAsia="맑은 고딕" w:hAnsi="맑은 고딕" w:hint="eastAsia"/>
          <w:b/>
          <w:bCs/>
        </w:rPr>
        <w:t>의 접목</w:t>
      </w:r>
      <w:r w:rsidRPr="0007142D">
        <w:rPr>
          <w:rFonts w:ascii="맑은 고딕" w:eastAsia="맑은 고딕" w:hAnsi="맑은 고딕"/>
          <w:b/>
          <w:bCs/>
        </w:rPr>
        <w:t>:</w:t>
      </w:r>
      <w:r>
        <w:rPr>
          <w:rFonts w:ascii="맑은 고딕" w:eastAsia="맑은 고딕" w:hAnsi="맑은 고딕"/>
        </w:rPr>
        <w:t xml:space="preserve"> </w:t>
      </w:r>
      <w:r w:rsidR="00AA258B">
        <w:rPr>
          <w:rFonts w:ascii="맑은 고딕" w:eastAsia="맑은 고딕" w:hAnsi="맑은 고딕" w:hint="eastAsia"/>
        </w:rPr>
        <w:t>게임 개발도 좋지만 이 A</w:t>
      </w:r>
      <w:r w:rsidR="00AA258B">
        <w:rPr>
          <w:rFonts w:ascii="맑은 고딕" w:eastAsia="맑은 고딕" w:hAnsi="맑은 고딕"/>
        </w:rPr>
        <w:t>R</w:t>
      </w:r>
      <w:r w:rsidR="00AA258B">
        <w:rPr>
          <w:rFonts w:ascii="맑은 고딕" w:eastAsia="맑은 고딕" w:hAnsi="맑은 고딕" w:hint="eastAsia"/>
        </w:rPr>
        <w:t>개발을 실생활에 이용할 수 없을까 라는 제안이 나왔다.</w:t>
      </w:r>
      <w:r w:rsidR="00AA258B">
        <w:rPr>
          <w:rFonts w:ascii="맑은 고딕" w:eastAsia="맑은 고딕" w:hAnsi="맑은 고딕"/>
        </w:rPr>
        <w:t xml:space="preserve"> </w:t>
      </w:r>
      <w:r w:rsidR="003C15F4">
        <w:rPr>
          <w:rFonts w:ascii="맑은 고딕" w:eastAsia="맑은 고딕" w:hAnsi="맑은 고딕" w:hint="eastAsia"/>
        </w:rPr>
        <w:t>A</w:t>
      </w:r>
      <w:r w:rsidR="003C15F4">
        <w:rPr>
          <w:rFonts w:ascii="맑은 고딕" w:eastAsia="맑은 고딕" w:hAnsi="맑은 고딕"/>
        </w:rPr>
        <w:t>R</w:t>
      </w:r>
      <w:r w:rsidR="003C15F4">
        <w:rPr>
          <w:rFonts w:ascii="맑은 고딕" w:eastAsia="맑은 고딕" w:hAnsi="맑은 고딕" w:hint="eastAsia"/>
        </w:rPr>
        <w:t>은 확실히 좋은 기술임에 틀림없지만 사실 대학생이나 일</w:t>
      </w:r>
      <w:r w:rsidR="0090566D">
        <w:rPr>
          <w:rFonts w:ascii="맑은 고딕" w:eastAsia="맑은 고딕" w:hAnsi="맑은 고딕" w:hint="eastAsia"/>
        </w:rPr>
        <w:t>상</w:t>
      </w:r>
      <w:r w:rsidR="003C15F4">
        <w:rPr>
          <w:rFonts w:ascii="맑은 고딕" w:eastAsia="맑은 고딕" w:hAnsi="맑은 고딕" w:hint="eastAsia"/>
        </w:rPr>
        <w:t>에서 딱</w:t>
      </w:r>
      <w:r w:rsidR="0090566D">
        <w:rPr>
          <w:rFonts w:ascii="맑은 고딕" w:eastAsia="맑은 고딕" w:hAnsi="맑은 고딕" w:hint="eastAsia"/>
        </w:rPr>
        <w:t>히</w:t>
      </w:r>
      <w:r w:rsidR="003C15F4">
        <w:rPr>
          <w:rFonts w:ascii="맑은 고딕" w:eastAsia="맑은 고딕" w:hAnsi="맑은 고딕" w:hint="eastAsia"/>
        </w:rPr>
        <w:t xml:space="preserve"> </w:t>
      </w:r>
      <w:r w:rsidR="00AA1814">
        <w:rPr>
          <w:rFonts w:ascii="맑은 고딕" w:eastAsia="맑은 고딕" w:hAnsi="맑은 고딕" w:hint="eastAsia"/>
        </w:rPr>
        <w:t xml:space="preserve">유용하게 </w:t>
      </w:r>
      <w:r w:rsidR="003C15F4">
        <w:rPr>
          <w:rFonts w:ascii="맑은 고딕" w:eastAsia="맑은 고딕" w:hAnsi="맑은 고딕" w:hint="eastAsia"/>
        </w:rPr>
        <w:t>쓰일 만한 곳이 없는 것</w:t>
      </w:r>
      <w:r w:rsidR="0090566D">
        <w:rPr>
          <w:rFonts w:ascii="맑은 고딕" w:eastAsia="맑은 고딕" w:hAnsi="맑은 고딕" w:hint="eastAsia"/>
        </w:rPr>
        <w:t xml:space="preserve"> 같다는 </w:t>
      </w:r>
      <w:r w:rsidR="006B2AD1">
        <w:rPr>
          <w:rFonts w:ascii="맑은 고딕" w:eastAsia="맑은 고딕" w:hAnsi="맑은 고딕" w:hint="eastAsia"/>
        </w:rPr>
        <w:t>의견이 나왔다.</w:t>
      </w:r>
      <w:r w:rsidR="006B2AD1">
        <w:rPr>
          <w:rFonts w:ascii="맑은 고딕" w:eastAsia="맑은 고딕" w:hAnsi="맑은 고딕"/>
        </w:rPr>
        <w:t xml:space="preserve"> </w:t>
      </w:r>
      <w:r w:rsidR="005F3CBF">
        <w:rPr>
          <w:rFonts w:ascii="맑은 고딕" w:eastAsia="맑은 고딕" w:hAnsi="맑은 고딕" w:hint="eastAsia"/>
        </w:rPr>
        <w:t>따라서 실제 생활에서 유용할 프로그램을 계획해보자고 생각하였다.</w:t>
      </w:r>
    </w:p>
    <w:p w14:paraId="32611FCE" w14:textId="3952BB82" w:rsidR="00D73A66" w:rsidRPr="00D73A66" w:rsidRDefault="001F011D" w:rsidP="00D73A66">
      <w:pPr>
        <w:pStyle w:val="afe"/>
        <w:numPr>
          <w:ilvl w:val="0"/>
          <w:numId w:val="16"/>
        </w:numPr>
        <w:ind w:leftChars="0" w:left="760"/>
        <w:rPr>
          <w:rFonts w:ascii="맑은 고딕" w:eastAsia="맑은 고딕" w:hAnsi="맑은 고딕"/>
        </w:rPr>
      </w:pPr>
      <w:r w:rsidRPr="0007142D">
        <w:rPr>
          <w:rFonts w:ascii="맑은 고딕" w:eastAsia="맑은 고딕" w:hAnsi="맑은 고딕"/>
          <w:b/>
          <w:bCs/>
        </w:rPr>
        <w:t>AR</w:t>
      </w:r>
      <w:r w:rsidRPr="0007142D">
        <w:rPr>
          <w:rFonts w:ascii="맑은 고딕" w:eastAsia="맑은 고딕" w:hAnsi="맑은 고딕" w:hint="eastAsia"/>
          <w:b/>
          <w:bCs/>
        </w:rPr>
        <w:t>을 이용한 맛집 탐방</w:t>
      </w:r>
      <w:r w:rsidRPr="0007142D">
        <w:rPr>
          <w:rFonts w:ascii="맑은 고딕" w:eastAsia="맑은 고딕" w:hAnsi="맑은 고딕"/>
          <w:b/>
          <w:bCs/>
        </w:rPr>
        <w:t>:</w:t>
      </w:r>
      <w:r>
        <w:rPr>
          <w:rFonts w:ascii="맑은 고딕" w:eastAsia="맑은 고딕" w:hAnsi="맑은 고딕"/>
        </w:rPr>
        <w:t xml:space="preserve"> </w:t>
      </w:r>
      <w:r w:rsidR="00526EFA">
        <w:rPr>
          <w:rFonts w:ascii="맑은 고딕" w:eastAsia="맑은 고딕" w:hAnsi="맑은 고딕" w:hint="eastAsia"/>
        </w:rPr>
        <w:t xml:space="preserve">처음에 나온 의견은 </w:t>
      </w:r>
      <w:r w:rsidR="00AA258B">
        <w:rPr>
          <w:rFonts w:ascii="맑은 고딕" w:eastAsia="맑은 고딕" w:hAnsi="맑은 고딕" w:hint="eastAsia"/>
        </w:rPr>
        <w:t>항상 식사시간,</w:t>
      </w:r>
      <w:r w:rsidR="00AA258B">
        <w:rPr>
          <w:rFonts w:ascii="맑은 고딕" w:eastAsia="맑은 고딕" w:hAnsi="맑은 고딕"/>
        </w:rPr>
        <w:t xml:space="preserve"> </w:t>
      </w:r>
      <w:r w:rsidR="00AA258B">
        <w:rPr>
          <w:rFonts w:ascii="맑은 고딕" w:eastAsia="맑은 고딕" w:hAnsi="맑은 고딕" w:hint="eastAsia"/>
        </w:rPr>
        <w:t xml:space="preserve">특히 저녁을 먹을 때 항상 무엇을 먹을지 고민한다는 얘기가 나와서 이걸 </w:t>
      </w:r>
      <w:r w:rsidR="00AA258B">
        <w:rPr>
          <w:rFonts w:ascii="맑은 고딕" w:eastAsia="맑은 고딕" w:hAnsi="맑은 고딕"/>
        </w:rPr>
        <w:t>AR</w:t>
      </w:r>
      <w:r w:rsidR="00AA258B">
        <w:rPr>
          <w:rFonts w:ascii="맑은 고딕" w:eastAsia="맑은 고딕" w:hAnsi="맑은 고딕" w:hint="eastAsia"/>
        </w:rPr>
        <w:t>을 사용하여 해결한다면 좋을 것</w:t>
      </w:r>
      <w:r w:rsidR="00AA258B">
        <w:rPr>
          <w:rFonts w:ascii="맑은 고딕" w:eastAsia="맑은 고딕" w:hAnsi="맑은 고딕"/>
        </w:rPr>
        <w:t xml:space="preserve"> </w:t>
      </w:r>
      <w:r w:rsidR="00AA258B">
        <w:rPr>
          <w:rFonts w:ascii="맑은 고딕" w:eastAsia="맑은 고딕" w:hAnsi="맑은 고딕" w:hint="eastAsia"/>
        </w:rPr>
        <w:t xml:space="preserve">같다는 </w:t>
      </w:r>
      <w:r w:rsidR="00726681">
        <w:rPr>
          <w:rFonts w:ascii="맑은 고딕" w:eastAsia="맑은 고딕" w:hAnsi="맑은 고딕" w:hint="eastAsia"/>
        </w:rPr>
        <w:t>것이었다</w:t>
      </w:r>
      <w:r w:rsidR="00AA258B">
        <w:rPr>
          <w:rFonts w:ascii="맑은 고딕" w:eastAsia="맑은 고딕" w:hAnsi="맑은 고딕" w:hint="eastAsia"/>
        </w:rPr>
        <w:t>.</w:t>
      </w:r>
      <w:r w:rsidR="00AA258B">
        <w:rPr>
          <w:rFonts w:ascii="맑은 고딕" w:eastAsia="맑은 고딕" w:hAnsi="맑은 고딕"/>
        </w:rPr>
        <w:t xml:space="preserve"> </w:t>
      </w:r>
      <w:r w:rsidR="00D80114">
        <w:rPr>
          <w:rFonts w:ascii="맑은 고딕" w:eastAsia="맑은 고딕" w:hAnsi="맑은 고딕" w:hint="eastAsia"/>
        </w:rPr>
        <w:t xml:space="preserve">그런데 이런 주제는 흔하다는 의견이 나와서 </w:t>
      </w:r>
      <w:r w:rsidR="00222B46">
        <w:rPr>
          <w:rFonts w:ascii="맑은 고딕" w:eastAsia="맑은 고딕" w:hAnsi="맑은 고딕" w:hint="eastAsia"/>
        </w:rPr>
        <w:t xml:space="preserve">일단은 보류해두고 </w:t>
      </w:r>
      <w:r w:rsidR="00D80114">
        <w:rPr>
          <w:rFonts w:ascii="맑은 고딕" w:eastAsia="맑은 고딕" w:hAnsi="맑은 고딕" w:hint="eastAsia"/>
        </w:rPr>
        <w:t>다른 의견</w:t>
      </w:r>
      <w:r w:rsidR="002B6ACD">
        <w:rPr>
          <w:rFonts w:ascii="맑은 고딕" w:eastAsia="맑은 고딕" w:hAnsi="맑은 고딕" w:hint="eastAsia"/>
        </w:rPr>
        <w:t>들</w:t>
      </w:r>
      <w:r w:rsidR="00D80114">
        <w:rPr>
          <w:rFonts w:ascii="맑은 고딕" w:eastAsia="맑은 고딕" w:hAnsi="맑은 고딕" w:hint="eastAsia"/>
        </w:rPr>
        <w:t>도 생각해보자고 하였다.</w:t>
      </w:r>
    </w:p>
    <w:p w14:paraId="02FA6CC3" w14:textId="77777777" w:rsidR="000E0A06" w:rsidRDefault="00282F0B" w:rsidP="000E0A06">
      <w:pPr>
        <w:pStyle w:val="afe"/>
        <w:numPr>
          <w:ilvl w:val="0"/>
          <w:numId w:val="16"/>
        </w:numPr>
        <w:ind w:leftChars="0"/>
        <w:rPr>
          <w:rFonts w:ascii="맑은 고딕" w:eastAsia="맑은 고딕" w:hAnsi="맑은 고딕"/>
        </w:rPr>
      </w:pPr>
      <w:r w:rsidRPr="00952182">
        <w:rPr>
          <w:rFonts w:ascii="맑은 고딕" w:eastAsia="맑은 고딕" w:hAnsi="맑은 고딕" w:hint="eastAsia"/>
          <w:b/>
          <w:bCs/>
        </w:rPr>
        <w:t>A</w:t>
      </w:r>
      <w:r w:rsidRPr="00952182">
        <w:rPr>
          <w:rFonts w:ascii="맑은 고딕" w:eastAsia="맑은 고딕" w:hAnsi="맑은 고딕"/>
          <w:b/>
          <w:bCs/>
        </w:rPr>
        <w:t>R</w:t>
      </w:r>
      <w:r w:rsidRPr="00952182">
        <w:rPr>
          <w:rFonts w:ascii="맑은 고딕" w:eastAsia="맑은 고딕" w:hAnsi="맑은 고딕" w:hint="eastAsia"/>
          <w:b/>
          <w:bCs/>
        </w:rPr>
        <w:t xml:space="preserve">을 </w:t>
      </w:r>
      <w:r w:rsidR="002F59CC">
        <w:rPr>
          <w:rFonts w:ascii="맑은 고딕" w:eastAsia="맑은 고딕" w:hAnsi="맑은 고딕" w:hint="eastAsia"/>
          <w:b/>
          <w:bCs/>
        </w:rPr>
        <w:t>통한 긴급상황 대비</w:t>
      </w:r>
      <w:r w:rsidRPr="00952182">
        <w:rPr>
          <w:rFonts w:ascii="맑은 고딕" w:eastAsia="맑은 고딕" w:hAnsi="맑은 고딕"/>
          <w:b/>
          <w:bCs/>
        </w:rPr>
        <w:t xml:space="preserve">: </w:t>
      </w:r>
      <w:r w:rsidR="00006927">
        <w:rPr>
          <w:rFonts w:ascii="맑은 고딕" w:eastAsia="맑은 고딕" w:hAnsi="맑은 고딕" w:hint="eastAsia"/>
        </w:rPr>
        <w:t>우리들은 보통 안전 불감증을 가지고 있다.</w:t>
      </w:r>
      <w:r w:rsidR="00006927">
        <w:rPr>
          <w:rFonts w:ascii="맑은 고딕" w:eastAsia="맑은 고딕" w:hAnsi="맑은 고딕"/>
        </w:rPr>
        <w:t xml:space="preserve"> </w:t>
      </w:r>
      <w:r w:rsidR="002E4AF9">
        <w:rPr>
          <w:rFonts w:ascii="맑은 고딕" w:eastAsia="맑은 고딕" w:hAnsi="맑은 고딕" w:hint="eastAsia"/>
        </w:rPr>
        <w:t>이런 상태로는 정말 위험한 상황이</w:t>
      </w:r>
      <w:r w:rsidR="002E4AF9">
        <w:rPr>
          <w:rFonts w:ascii="맑은 고딕" w:eastAsia="맑은 고딕" w:hAnsi="맑은 고딕"/>
        </w:rPr>
        <w:t xml:space="preserve"> </w:t>
      </w:r>
      <w:r w:rsidR="002E4AF9">
        <w:rPr>
          <w:rFonts w:ascii="맑은 고딕" w:eastAsia="맑은 고딕" w:hAnsi="맑은 고딕" w:hint="eastAsia"/>
        </w:rPr>
        <w:t>닥쳤을 때 대비하기 어렵다.</w:t>
      </w:r>
      <w:r w:rsidR="002E4AF9">
        <w:rPr>
          <w:rFonts w:ascii="맑은 고딕" w:eastAsia="맑은 고딕" w:hAnsi="맑은 고딕"/>
        </w:rPr>
        <w:t xml:space="preserve"> </w:t>
      </w:r>
      <w:r w:rsidR="002E4AF9">
        <w:rPr>
          <w:rFonts w:ascii="맑은 고딕" w:eastAsia="맑은 고딕" w:hAnsi="맑은 고딕" w:hint="eastAsia"/>
        </w:rPr>
        <w:t xml:space="preserve">이를 </w:t>
      </w: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R</w:t>
      </w:r>
      <w:r>
        <w:rPr>
          <w:rFonts w:ascii="맑은 고딕" w:eastAsia="맑은 고딕" w:hAnsi="맑은 고딕" w:hint="eastAsia"/>
        </w:rPr>
        <w:t>을 이용</w:t>
      </w:r>
      <w:r w:rsidR="00006927">
        <w:rPr>
          <w:rFonts w:ascii="맑은 고딕" w:eastAsia="맑은 고딕" w:hAnsi="맑은 고딕" w:hint="eastAsia"/>
        </w:rPr>
        <w:t xml:space="preserve">하여 </w:t>
      </w:r>
      <w:r w:rsidR="002E4AF9">
        <w:rPr>
          <w:rFonts w:ascii="맑은 고딕" w:eastAsia="맑은 고딕" w:hAnsi="맑은 고딕" w:hint="eastAsia"/>
        </w:rPr>
        <w:t>예방하고,</w:t>
      </w:r>
      <w:r w:rsidR="002E4AF9">
        <w:rPr>
          <w:rFonts w:ascii="맑은 고딕" w:eastAsia="맑은 고딕" w:hAnsi="맑은 고딕"/>
        </w:rPr>
        <w:t xml:space="preserve"> </w:t>
      </w:r>
      <w:r w:rsidR="002E4AF9">
        <w:rPr>
          <w:rFonts w:ascii="맑은 고딕" w:eastAsia="맑은 고딕" w:hAnsi="맑은 고딕" w:hint="eastAsia"/>
        </w:rPr>
        <w:t>극복할 수 있으면</w:t>
      </w:r>
      <w:r>
        <w:rPr>
          <w:rFonts w:ascii="맑은 고딕" w:eastAsia="맑은 고딕" w:hAnsi="맑은 고딕" w:hint="eastAsia"/>
        </w:rPr>
        <w:t xml:space="preserve"> 어떨까</w:t>
      </w:r>
      <w:r w:rsidR="00746CF9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라는 제안에 대해 다들 찬성하여 주제를 선정하게 되었다.</w:t>
      </w:r>
      <w:r w:rsidR="00006927">
        <w:rPr>
          <w:rFonts w:ascii="맑은 고딕" w:eastAsia="맑은 고딕" w:hAnsi="맑은 고딕"/>
        </w:rPr>
        <w:t xml:space="preserve"> </w:t>
      </w:r>
    </w:p>
    <w:p w14:paraId="6EFF5819" w14:textId="5A5A84FB" w:rsidR="002F59CC" w:rsidRPr="0021079B" w:rsidRDefault="008951C2" w:rsidP="000E0A06">
      <w:pPr>
        <w:pStyle w:val="afe"/>
        <w:ind w:leftChars="0" w:left="0"/>
        <w:rPr>
          <w:rFonts w:ascii="맑은 고딕" w:eastAsia="맑은 고딕" w:hAnsi="맑은 고딕"/>
          <w:sz w:val="28"/>
          <w:szCs w:val="28"/>
        </w:rPr>
      </w:pPr>
      <w:r w:rsidRPr="0021079B">
        <w:rPr>
          <w:rFonts w:ascii="맑은 고딕" w:eastAsia="맑은 고딕" w:hAnsi="맑은 고딕"/>
          <w:sz w:val="28"/>
          <w:szCs w:val="28"/>
        </w:rPr>
        <w:t xml:space="preserve"> </w:t>
      </w:r>
      <w:r w:rsidR="00CD2718" w:rsidRPr="0021079B">
        <w:rPr>
          <w:rFonts w:ascii="맑은 고딕" w:eastAsia="맑은 고딕" w:hAnsi="맑은 고딕" w:hint="eastAsia"/>
          <w:sz w:val="28"/>
          <w:szCs w:val="28"/>
        </w:rPr>
        <w:t xml:space="preserve">주제에 대한 아이디어 </w:t>
      </w:r>
      <w:r w:rsidR="00CD2718" w:rsidRPr="0021079B">
        <w:rPr>
          <w:rFonts w:ascii="맑은 고딕" w:eastAsia="맑은 고딕" w:hAnsi="맑은 고딕"/>
          <w:sz w:val="28"/>
          <w:szCs w:val="28"/>
        </w:rPr>
        <w:t xml:space="preserve">=&gt; </w:t>
      </w:r>
    </w:p>
    <w:p w14:paraId="55A1AA4F" w14:textId="1E04BCB2" w:rsidR="00FB46B4" w:rsidRDefault="00FB46B4" w:rsidP="00FB46B4">
      <w:pPr>
        <w:pStyle w:val="afe"/>
        <w:numPr>
          <w:ilvl w:val="0"/>
          <w:numId w:val="17"/>
        </w:numPr>
        <w:ind w:leftChars="0" w:left="785"/>
        <w:rPr>
          <w:rFonts w:ascii="맑은 고딕" w:eastAsia="맑은 고딕" w:hAnsi="맑은 고딕"/>
        </w:rPr>
      </w:pPr>
      <w:r w:rsidRPr="00FB46B4">
        <w:rPr>
          <w:rFonts w:ascii="맑은 고딕" w:eastAsia="맑은 고딕" w:hAnsi="맑은 고딕" w:hint="eastAsia"/>
          <w:b/>
          <w:bCs/>
        </w:rPr>
        <w:t>안전장치 위치 알리미</w:t>
      </w:r>
      <w:r w:rsidRPr="00FB46B4">
        <w:rPr>
          <w:rFonts w:ascii="맑은 고딕" w:eastAsia="맑은 고딕" w:hAnsi="맑은 고딕"/>
          <w:b/>
          <w:bCs/>
        </w:rPr>
        <w:t>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핸드폰으로 앱을 열면 안전장치들이 어디에 있는지 알려주는 기능이다.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스프링 쿨러 같은 안전장치들은 보통 천장에 있고,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알아서 작동하지만 소화기나 </w:t>
      </w:r>
      <w:r>
        <w:rPr>
          <w:rFonts w:ascii="맑은 고딕" w:eastAsia="맑은 고딕" w:hAnsi="맑은 고딕"/>
        </w:rPr>
        <w:t>AED</w:t>
      </w:r>
      <w:r>
        <w:rPr>
          <w:rFonts w:ascii="맑은 고딕" w:eastAsia="맑은 고딕" w:hAnsi="맑은 고딕" w:hint="eastAsia"/>
        </w:rPr>
        <w:t>같은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안전장치들은 미리 위치를 파악하고 있지 않으면 긴박한 상황에서 장치를 찾는데 시간이 낭비된다.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이를 해결하기 위해 위치를 알려주면 미리 파악하기도 쉽고,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위험할 때 찾는 시간을 줄일 수 있을 것이다.</w:t>
      </w:r>
    </w:p>
    <w:p w14:paraId="301CD328" w14:textId="44ADC3B0" w:rsidR="00CD2718" w:rsidRDefault="00CD2718" w:rsidP="00FB46B4">
      <w:pPr>
        <w:pStyle w:val="afe"/>
        <w:numPr>
          <w:ilvl w:val="0"/>
          <w:numId w:val="17"/>
        </w:numPr>
        <w:ind w:leftChars="0" w:left="785"/>
        <w:rPr>
          <w:rFonts w:ascii="맑은 고딕" w:eastAsia="맑은 고딕" w:hAnsi="맑은 고딕"/>
        </w:rPr>
      </w:pPr>
      <w:r w:rsidRPr="00FB46B4">
        <w:rPr>
          <w:rFonts w:ascii="맑은 고딕" w:eastAsia="맑은 고딕" w:hAnsi="맑은 고딕" w:hint="eastAsia"/>
          <w:b/>
          <w:bCs/>
        </w:rPr>
        <w:t>다치기 쉬운 지형</w:t>
      </w:r>
      <w:r w:rsidRPr="00FB46B4">
        <w:rPr>
          <w:rFonts w:ascii="맑은 고딕" w:eastAsia="맑은 고딕" w:hAnsi="맑은 고딕"/>
          <w:b/>
          <w:bCs/>
        </w:rPr>
        <w:t>/</w:t>
      </w:r>
      <w:r w:rsidRPr="00FB46B4">
        <w:rPr>
          <w:rFonts w:ascii="맑은 고딕" w:eastAsia="맑은 고딕" w:hAnsi="맑은 고딕" w:hint="eastAsia"/>
          <w:b/>
          <w:bCs/>
        </w:rPr>
        <w:t>지물</w:t>
      </w:r>
      <w:r w:rsidRPr="00FB46B4">
        <w:rPr>
          <w:rFonts w:ascii="맑은 고딕" w:eastAsia="맑은 고딕" w:hAnsi="맑은 고딕"/>
          <w:b/>
          <w:bCs/>
        </w:rPr>
        <w:t xml:space="preserve">: </w:t>
      </w:r>
      <w:r w:rsidRPr="00FB46B4">
        <w:rPr>
          <w:rFonts w:ascii="맑은 고딕" w:eastAsia="맑은 고딕" w:hAnsi="맑은 고딕" w:hint="eastAsia"/>
        </w:rPr>
        <w:t>안전장치를 찾는 것뿐 아니라 추가적인 기능도 있으면 좋겠다는 의견이 나왔다.</w:t>
      </w:r>
      <w:r w:rsidRPr="00FB46B4">
        <w:rPr>
          <w:rFonts w:ascii="맑은 고딕" w:eastAsia="맑은 고딕" w:hAnsi="맑은 고딕"/>
        </w:rPr>
        <w:t xml:space="preserve"> </w:t>
      </w:r>
      <w:r w:rsidRPr="00FB46B4">
        <w:rPr>
          <w:rFonts w:ascii="맑은 고딕" w:eastAsia="맑은 고딕" w:hAnsi="맑은 고딕" w:hint="eastAsia"/>
        </w:rPr>
        <w:t>여러가지 의견이 나왔는데,</w:t>
      </w:r>
      <w:r w:rsidRPr="00FB46B4">
        <w:rPr>
          <w:rFonts w:ascii="맑은 고딕" w:eastAsia="맑은 고딕" w:hAnsi="맑은 고딕"/>
        </w:rPr>
        <w:t xml:space="preserve"> </w:t>
      </w:r>
      <w:r w:rsidRPr="00FB46B4">
        <w:rPr>
          <w:rFonts w:ascii="맑은 고딕" w:eastAsia="맑은 고딕" w:hAnsi="맑은 고딕" w:hint="eastAsia"/>
        </w:rPr>
        <w:t>첫 번째는 기본적으로 넘어지거나 다치기 쉬운 곳이나 비나 눈이 왔을 때 미끄러지는 곳을 알려주는 기능이었다.</w:t>
      </w:r>
      <w:r w:rsidRPr="00FB46B4">
        <w:rPr>
          <w:rFonts w:ascii="맑은 고딕" w:eastAsia="맑은 고딕" w:hAnsi="맑은 고딕"/>
        </w:rPr>
        <w:t xml:space="preserve"> </w:t>
      </w:r>
      <w:r w:rsidRPr="00FB46B4">
        <w:rPr>
          <w:rFonts w:ascii="맑은 고딕" w:eastAsia="맑은 고딕" w:hAnsi="맑은 고딕" w:hint="eastAsia"/>
        </w:rPr>
        <w:t>걸어 다니면서 앱을 계속 키고 다닐 수는 없으니 위험한 곳에 가면</w:t>
      </w:r>
      <w:r w:rsidRPr="00FB46B4">
        <w:rPr>
          <w:rFonts w:ascii="맑은 고딕" w:eastAsia="맑은 고딕" w:hAnsi="맑은 고딕"/>
        </w:rPr>
        <w:t xml:space="preserve"> </w:t>
      </w:r>
      <w:r w:rsidRPr="00FB46B4">
        <w:rPr>
          <w:rFonts w:ascii="맑은 고딕" w:eastAsia="맑은 고딕" w:hAnsi="맑은 고딕" w:hint="eastAsia"/>
        </w:rPr>
        <w:t>진동이 울려서 사용자에게 자각을 시켜주면 좋겠다는 의견이 있었다.</w:t>
      </w:r>
    </w:p>
    <w:p w14:paraId="59390D2E" w14:textId="33407685" w:rsidR="00905C46" w:rsidRDefault="00905C46" w:rsidP="00DF656C">
      <w:pPr>
        <w:pStyle w:val="afe"/>
        <w:numPr>
          <w:ilvl w:val="0"/>
          <w:numId w:val="17"/>
        </w:numPr>
        <w:ind w:leftChars="0"/>
        <w:rPr>
          <w:rFonts w:ascii="맑은 고딕" w:eastAsia="맑은 고딕" w:hAnsi="맑은 고딕"/>
        </w:rPr>
      </w:pPr>
      <w:r w:rsidRPr="00905C46">
        <w:rPr>
          <w:rFonts w:ascii="맑은 고딕" w:eastAsia="맑은 고딕" w:hAnsi="맑은 고딕" w:hint="eastAsia"/>
          <w:b/>
          <w:bCs/>
        </w:rPr>
        <w:t>A</w:t>
      </w:r>
      <w:r w:rsidRPr="00905C46">
        <w:rPr>
          <w:rFonts w:ascii="맑은 고딕" w:eastAsia="맑은 고딕" w:hAnsi="맑은 고딕"/>
          <w:b/>
          <w:bCs/>
        </w:rPr>
        <w:t>R</w:t>
      </w:r>
      <w:r w:rsidRPr="00905C46">
        <w:rPr>
          <w:rFonts w:ascii="맑은 고딕" w:eastAsia="맑은 고딕" w:hAnsi="맑은 고딕" w:hint="eastAsia"/>
          <w:b/>
          <w:bCs/>
        </w:rPr>
        <w:t>을 이용한 화재 발생시 대피로 안내 개발</w:t>
      </w:r>
      <w:r w:rsidRPr="00905C46">
        <w:rPr>
          <w:rFonts w:ascii="맑은 고딕" w:eastAsia="맑은 고딕" w:hAnsi="맑은 고딕"/>
          <w:b/>
          <w:bCs/>
        </w:rPr>
        <w:t>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화재 발생 시에 자신이 있는 장소에 따라 효율적으로 빠져나갈 수 있는 길을 안내해 주는 </w:t>
      </w:r>
      <w:r>
        <w:rPr>
          <w:rFonts w:ascii="맑은 고딕" w:eastAsia="맑은 고딕" w:hAnsi="맑은 고딕"/>
        </w:rPr>
        <w:t>AR</w:t>
      </w:r>
      <w:r>
        <w:rPr>
          <w:rFonts w:ascii="맑은 고딕" w:eastAsia="맑은 고딕" w:hAnsi="맑은 고딕" w:hint="eastAsia"/>
        </w:rPr>
        <w:t>을 이용한</w:t>
      </w:r>
      <w:r w:rsidR="002435D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  </w:t>
      </w:r>
      <w:r>
        <w:rPr>
          <w:rFonts w:ascii="맑은 고딕" w:eastAsia="맑은 고딕" w:hAnsi="맑은 고딕"/>
        </w:rPr>
        <w:lastRenderedPageBreak/>
        <w:t>SW</w:t>
      </w:r>
      <w:r>
        <w:rPr>
          <w:rFonts w:ascii="맑은 고딕" w:eastAsia="맑은 고딕" w:hAnsi="맑은 고딕" w:hint="eastAsia"/>
        </w:rPr>
        <w:t>를 개발하자는 의견이 나왔다.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이를 활용한다면 연기가 가득차는 등의 시야가 가려진 상황에서도 </w:t>
      </w:r>
      <w:r w:rsidR="00B17968">
        <w:rPr>
          <w:rFonts w:ascii="맑은 고딕" w:eastAsia="맑은 고딕" w:hAnsi="맑은 고딕" w:hint="eastAsia"/>
        </w:rPr>
        <w:t xml:space="preserve">비교적 신속하게 </w:t>
      </w:r>
      <w:r>
        <w:rPr>
          <w:rFonts w:ascii="맑은 고딕" w:eastAsia="맑은 고딕" w:hAnsi="맑은 고딕" w:hint="eastAsia"/>
        </w:rPr>
        <w:t>길을 파악하</w:t>
      </w:r>
      <w:r w:rsidR="00B17968">
        <w:rPr>
          <w:rFonts w:ascii="맑은 고딕" w:eastAsia="맑은 고딕" w:hAnsi="맑은 고딕" w:hint="eastAsia"/>
        </w:rPr>
        <w:t xml:space="preserve">여 안전한 통로로 </w:t>
      </w:r>
      <w:r w:rsidR="00F34835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 빠져나갈 수 있게 도와줄 수 있을 것이다.</w:t>
      </w:r>
    </w:p>
    <w:p w14:paraId="4B0FADF3" w14:textId="77777777" w:rsidR="00DF187A" w:rsidRPr="00DF656C" w:rsidRDefault="00DF187A" w:rsidP="00DF187A">
      <w:pPr>
        <w:pStyle w:val="afe"/>
        <w:ind w:leftChars="0" w:left="927"/>
        <w:rPr>
          <w:rFonts w:ascii="맑은 고딕" w:eastAsia="맑은 고딕" w:hAnsi="맑은 고딕"/>
        </w:rPr>
      </w:pPr>
    </w:p>
    <w:p w14:paraId="53362955" w14:textId="03E9B479" w:rsidR="001212F4" w:rsidRPr="0021079B" w:rsidRDefault="00500AAB" w:rsidP="001212F4">
      <w:pPr>
        <w:pStyle w:val="2"/>
        <w:rPr>
          <w:rFonts w:ascii="맑은 고딕" w:eastAsia="맑은 고딕" w:hAnsi="맑은 고딕"/>
          <w:sz w:val="32"/>
          <w:szCs w:val="32"/>
        </w:rPr>
      </w:pPr>
      <w:r w:rsidRPr="0021079B">
        <w:rPr>
          <w:rFonts w:ascii="맑은 고딕" w:eastAsia="맑은 고딕" w:hAnsi="맑은 고딕" w:hint="eastAsia"/>
          <w:sz w:val="32"/>
          <w:szCs w:val="32"/>
        </w:rPr>
        <w:t xml:space="preserve">선정한 주제에 대해 </w:t>
      </w:r>
      <w:r w:rsidR="001212F4" w:rsidRPr="0021079B">
        <w:rPr>
          <w:rFonts w:ascii="맑은 고딕" w:eastAsia="맑은 고딕" w:hAnsi="맑은 고딕" w:hint="eastAsia"/>
          <w:sz w:val="32"/>
          <w:szCs w:val="32"/>
        </w:rPr>
        <w:t>어떻게 개발할 것인지 논의</w:t>
      </w:r>
    </w:p>
    <w:p w14:paraId="016DB666" w14:textId="6DB86AAB" w:rsidR="001212F4" w:rsidRDefault="00500AA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몇 번에 걸친 회의를 통해 선정한 주제를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가지고 개발을 하기 위해서 어떤 개발 환경을 쓸 것이고 아이디어는 무엇이 있는지 회의를 거쳤다.</w:t>
      </w:r>
      <w:r w:rsidR="009A3C77">
        <w:rPr>
          <w:rFonts w:ascii="맑은 고딕" w:eastAsia="맑은 고딕" w:hAnsi="맑은 고딕"/>
        </w:rPr>
        <w:t xml:space="preserve"> </w:t>
      </w:r>
      <w:r w:rsidR="009A3C77">
        <w:rPr>
          <w:rFonts w:ascii="맑은 고딕" w:eastAsia="맑은 고딕" w:hAnsi="맑은 고딕" w:hint="eastAsia"/>
        </w:rPr>
        <w:t>현재까지 나온 아이디어 외에도</w:t>
      </w:r>
      <w:r w:rsidR="009A3C77">
        <w:rPr>
          <w:rFonts w:ascii="맑은 고딕" w:eastAsia="맑은 고딕" w:hAnsi="맑은 고딕"/>
        </w:rPr>
        <w:t xml:space="preserve"> </w:t>
      </w:r>
      <w:r w:rsidR="009A3C77">
        <w:rPr>
          <w:rFonts w:ascii="맑은 고딕" w:eastAsia="맑은 고딕" w:hAnsi="맑은 고딕" w:hint="eastAsia"/>
        </w:rPr>
        <w:t xml:space="preserve">더 좋은 아이디어가 있거나 개선할 사항들이 있다면 추가 및 수정을 할 것이다. </w:t>
      </w:r>
    </w:p>
    <w:p w14:paraId="3CB64FF7" w14:textId="0DEF3884" w:rsidR="003D1CF8" w:rsidRDefault="00BE16F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R</w:t>
      </w:r>
      <w:r>
        <w:rPr>
          <w:rFonts w:ascii="맑은 고딕" w:eastAsia="맑은 고딕" w:hAnsi="맑은 고딕" w:hint="eastAsia"/>
        </w:rPr>
        <w:t>을 쓰기로는 안드로이드,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 xml:space="preserve">os, </w:t>
      </w:r>
      <w:r>
        <w:rPr>
          <w:rFonts w:ascii="맑은 고딕" w:eastAsia="맑은 고딕" w:hAnsi="맑은 고딕" w:hint="eastAsia"/>
        </w:rPr>
        <w:t>w</w:t>
      </w:r>
      <w:r>
        <w:rPr>
          <w:rFonts w:ascii="맑은 고딕" w:eastAsia="맑은 고딕" w:hAnsi="맑은 고딕"/>
        </w:rPr>
        <w:t xml:space="preserve">indowform, unity </w:t>
      </w:r>
      <w:r>
        <w:rPr>
          <w:rFonts w:ascii="맑은 고딕" w:eastAsia="맑은 고딕" w:hAnsi="맑은 고딕" w:hint="eastAsia"/>
        </w:rPr>
        <w:t>등이 있는데 c</w:t>
      </w:r>
      <w:r>
        <w:rPr>
          <w:rFonts w:ascii="맑은 고딕" w:eastAsia="맑은 고딕" w:hAnsi="맑은 고딕"/>
        </w:rPr>
        <w:t>#</w:t>
      </w:r>
      <w:r>
        <w:rPr>
          <w:rFonts w:ascii="맑은 고딕" w:eastAsia="맑은 고딕" w:hAnsi="맑은 고딕" w:hint="eastAsia"/>
        </w:rPr>
        <w:t>를 이용하고,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상대적으로 편한 </w:t>
      </w:r>
      <w:r>
        <w:rPr>
          <w:rFonts w:ascii="맑은 고딕" w:eastAsia="맑은 고딕" w:hAnsi="맑은 고딕"/>
        </w:rPr>
        <w:t>ui</w:t>
      </w:r>
      <w:r>
        <w:rPr>
          <w:rFonts w:ascii="맑은 고딕" w:eastAsia="맑은 고딕" w:hAnsi="맑은 고딕" w:hint="eastAsia"/>
        </w:rPr>
        <w:t xml:space="preserve">를 제공하는 </w:t>
      </w:r>
      <w:r>
        <w:rPr>
          <w:rFonts w:ascii="맑은 고딕" w:eastAsia="맑은 고딕" w:hAnsi="맑은 고딕"/>
        </w:rPr>
        <w:t>unity</w:t>
      </w:r>
      <w:r>
        <w:rPr>
          <w:rFonts w:ascii="맑은 고딕" w:eastAsia="맑은 고딕" w:hAnsi="맑은 고딕" w:hint="eastAsia"/>
        </w:rPr>
        <w:t xml:space="preserve">로 제작한다는 것에 조원들의 의견이 서로 맞았으며 유니티를 활용해서 </w:t>
      </w:r>
      <w:r>
        <w:rPr>
          <w:rFonts w:ascii="맑은 고딕" w:eastAsia="맑은 고딕" w:hAnsi="맑은 고딕"/>
        </w:rPr>
        <w:t>AR</w:t>
      </w:r>
      <w:r>
        <w:rPr>
          <w:rFonts w:ascii="맑은 고딕" w:eastAsia="맑은 고딕" w:hAnsi="맑은 고딕" w:hint="eastAsia"/>
        </w:rPr>
        <w:t>을 개발하는 것이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좋을 것이라는 결론을 내렸다.</w:t>
      </w:r>
    </w:p>
    <w:p w14:paraId="51D7125B" w14:textId="545140DB" w:rsidR="00D45D1E" w:rsidRDefault="00D45D1E">
      <w:pPr>
        <w:rPr>
          <w:rFonts w:ascii="맑은 고딕" w:eastAsia="맑은 고딕" w:hAnsi="맑은 고딕"/>
        </w:rPr>
      </w:pPr>
    </w:p>
    <w:p w14:paraId="4C31FA3C" w14:textId="3459A01F" w:rsidR="0021079B" w:rsidRDefault="0021079B">
      <w:pPr>
        <w:rPr>
          <w:rFonts w:ascii="맑은 고딕" w:eastAsia="맑은 고딕" w:hAnsi="맑은 고딕"/>
        </w:rPr>
      </w:pPr>
    </w:p>
    <w:p w14:paraId="6D60944F" w14:textId="2D268CBE" w:rsidR="0021079B" w:rsidRDefault="0021079B">
      <w:pPr>
        <w:rPr>
          <w:rFonts w:ascii="맑은 고딕" w:eastAsia="맑은 고딕" w:hAnsi="맑은 고딕"/>
        </w:rPr>
      </w:pPr>
    </w:p>
    <w:p w14:paraId="3AF21A2F" w14:textId="77777777" w:rsidR="0021079B" w:rsidRDefault="0021079B">
      <w:pPr>
        <w:rPr>
          <w:rFonts w:ascii="맑은 고딕" w:eastAsia="맑은 고딕" w:hAnsi="맑은 고딕"/>
        </w:rPr>
      </w:pPr>
    </w:p>
    <w:p w14:paraId="6A4A8014" w14:textId="64B65D1B" w:rsidR="0021079B" w:rsidRPr="0021079B" w:rsidRDefault="00D45D1E" w:rsidP="0021079B">
      <w:pPr>
        <w:pStyle w:val="2"/>
        <w:rPr>
          <w:rFonts w:ascii="맑은 고딕" w:eastAsia="맑은 고딕" w:hAnsi="맑은 고딕"/>
          <w:sz w:val="32"/>
          <w:szCs w:val="32"/>
        </w:rPr>
      </w:pPr>
      <w:r w:rsidRPr="0021079B">
        <w:rPr>
          <w:rFonts w:ascii="맑은 고딕" w:eastAsia="맑은 고딕" w:hAnsi="맑은 고딕" w:hint="eastAsia"/>
          <w:sz w:val="32"/>
          <w:szCs w:val="32"/>
        </w:rPr>
        <w:t>역할 분담</w:t>
      </w:r>
    </w:p>
    <w:p w14:paraId="37A0997F" w14:textId="2267E157" w:rsidR="00100441" w:rsidRDefault="00D45D1E" w:rsidP="00D45D1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김선우 </w:t>
      </w:r>
      <w:r w:rsidR="008B1789">
        <w:rPr>
          <w:rFonts w:ascii="맑은 고딕" w:eastAsia="맑은 고딕" w:hAnsi="맑은 고딕"/>
        </w:rPr>
        <w:t>-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팀장,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보고서 작성</w:t>
      </w:r>
    </w:p>
    <w:p w14:paraId="186DC76C" w14:textId="5CA520F3" w:rsidR="00D45D1E" w:rsidRDefault="00D45D1E" w:rsidP="00D45D1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김건우 </w:t>
      </w:r>
      <w:r w:rsidR="008B1789">
        <w:rPr>
          <w:rFonts w:ascii="맑은 고딕" w:eastAsia="맑은 고딕" w:hAnsi="맑은 고딕"/>
        </w:rPr>
        <w:t>-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보고서 작성</w:t>
      </w:r>
    </w:p>
    <w:p w14:paraId="46883C05" w14:textId="550CC546" w:rsidR="00D45D1E" w:rsidRDefault="00D45D1E" w:rsidP="00D45D1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이현재 </w:t>
      </w:r>
      <w:r w:rsidR="008B1789">
        <w:rPr>
          <w:rFonts w:ascii="맑은 고딕" w:eastAsia="맑은 고딕" w:hAnsi="맑은 고딕"/>
        </w:rPr>
        <w:t>-</w:t>
      </w:r>
      <w:r>
        <w:rPr>
          <w:rFonts w:ascii="맑은 고딕" w:eastAsia="맑은 고딕" w:hAnsi="맑은 고딕"/>
        </w:rPr>
        <w:t xml:space="preserve"> </w:t>
      </w:r>
      <w:r w:rsidR="00100441">
        <w:rPr>
          <w:rFonts w:ascii="맑은 고딕" w:eastAsia="맑은 고딕" w:hAnsi="맑은 고딕" w:hint="eastAsia"/>
        </w:rPr>
        <w:t xml:space="preserve">보고서 </w:t>
      </w:r>
      <w:r>
        <w:rPr>
          <w:rFonts w:ascii="맑은 고딕" w:eastAsia="맑은 고딕" w:hAnsi="맑은 고딕" w:hint="eastAsia"/>
        </w:rPr>
        <w:t>초안 작성</w:t>
      </w:r>
      <w:r w:rsidR="00100441">
        <w:rPr>
          <w:rFonts w:ascii="맑은 고딕" w:eastAsia="맑은 고딕" w:hAnsi="맑은 고딕" w:hint="eastAsia"/>
        </w:rPr>
        <w:t>,</w:t>
      </w:r>
      <w:r w:rsidR="00100441">
        <w:rPr>
          <w:rFonts w:ascii="맑은 고딕" w:eastAsia="맑은 고딕" w:hAnsi="맑은 고딕"/>
        </w:rPr>
        <w:t xml:space="preserve"> </w:t>
      </w:r>
      <w:r w:rsidR="00100441">
        <w:rPr>
          <w:rFonts w:ascii="맑은 고딕" w:eastAsia="맑은 고딕" w:hAnsi="맑은 고딕" w:hint="eastAsia"/>
        </w:rPr>
        <w:t>자료조사</w:t>
      </w:r>
    </w:p>
    <w:p w14:paraId="3A86241E" w14:textId="0BAEE1BD" w:rsidR="00100441" w:rsidRDefault="00D45D1E" w:rsidP="00D45D1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이혜린</w:t>
      </w:r>
      <w:r w:rsidR="008B1789">
        <w:rPr>
          <w:rFonts w:ascii="맑은 고딕" w:eastAsia="맑은 고딕" w:hAnsi="맑은 고딕" w:hint="eastAsia"/>
        </w:rPr>
        <w:t xml:space="preserve"> </w:t>
      </w:r>
      <w:r w:rsidR="00100441">
        <w:rPr>
          <w:rFonts w:ascii="맑은 고딕" w:eastAsia="맑은 고딕" w:hAnsi="맑은 고딕"/>
        </w:rPr>
        <w:t>- PPT</w:t>
      </w:r>
      <w:r w:rsidR="00100441">
        <w:rPr>
          <w:rFonts w:ascii="맑은 고딕" w:eastAsia="맑은 고딕" w:hAnsi="맑은 고딕" w:hint="eastAsia"/>
        </w:rPr>
        <w:t>작성</w:t>
      </w:r>
    </w:p>
    <w:p w14:paraId="1B9534EF" w14:textId="4F16C276" w:rsidR="00100441" w:rsidRDefault="00D45D1E" w:rsidP="00D45D1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장재호</w:t>
      </w:r>
      <w:r w:rsidR="008B1789">
        <w:rPr>
          <w:rFonts w:ascii="맑은 고딕" w:eastAsia="맑은 고딕" w:hAnsi="맑은 고딕" w:hint="eastAsia"/>
        </w:rPr>
        <w:t xml:space="preserve"> </w:t>
      </w:r>
      <w:r w:rsidR="00100441">
        <w:rPr>
          <w:rFonts w:ascii="맑은 고딕" w:eastAsia="맑은 고딕" w:hAnsi="맑은 고딕"/>
        </w:rPr>
        <w:t>- PPT</w:t>
      </w:r>
      <w:r w:rsidR="00100441">
        <w:rPr>
          <w:rFonts w:ascii="맑은 고딕" w:eastAsia="맑은 고딕" w:hAnsi="맑은 고딕" w:hint="eastAsia"/>
        </w:rPr>
        <w:t>작성</w:t>
      </w:r>
    </w:p>
    <w:p w14:paraId="5344EFC4" w14:textId="4DB81301" w:rsidR="00100441" w:rsidRDefault="00D45D1E" w:rsidP="00D45D1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이경현</w:t>
      </w:r>
      <w:r w:rsidR="00100441">
        <w:rPr>
          <w:rFonts w:ascii="맑은 고딕" w:eastAsia="맑은 고딕" w:hAnsi="맑은 고딕"/>
        </w:rPr>
        <w:t xml:space="preserve"> - PPT</w:t>
      </w:r>
      <w:r w:rsidR="00100441">
        <w:rPr>
          <w:rFonts w:ascii="맑은 고딕" w:eastAsia="맑은 고딕" w:hAnsi="맑은 고딕" w:hint="eastAsia"/>
        </w:rPr>
        <w:t>작성</w:t>
      </w:r>
    </w:p>
    <w:p w14:paraId="4BEAB851" w14:textId="5CAC7DCC" w:rsidR="00811FB5" w:rsidRDefault="00D45D1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박소희 </w:t>
      </w:r>
      <w:r w:rsidR="00100441">
        <w:rPr>
          <w:rFonts w:ascii="맑은 고딕" w:eastAsia="맑은 고딕" w:hAnsi="맑은 고딕"/>
        </w:rPr>
        <w:t>- PPT</w:t>
      </w:r>
      <w:r w:rsidR="00100441">
        <w:rPr>
          <w:rFonts w:ascii="맑은 고딕" w:eastAsia="맑은 고딕" w:hAnsi="맑은 고딕" w:hint="eastAsia"/>
        </w:rPr>
        <w:t>작성</w:t>
      </w:r>
    </w:p>
    <w:p w14:paraId="1B65DA0A" w14:textId="1D21579C" w:rsidR="0021079B" w:rsidRPr="0021079B" w:rsidRDefault="00DD3272">
      <w:pPr>
        <w:rPr>
          <w:rFonts w:ascii="맑은 고딕" w:eastAsia="맑은 고딕" w:hAnsi="맑은 고딕"/>
          <w:sz w:val="28"/>
          <w:szCs w:val="28"/>
        </w:rPr>
      </w:pPr>
      <w:r w:rsidRPr="0021079B">
        <w:rPr>
          <w:rFonts w:ascii="맑은 고딕" w:eastAsia="맑은 고딕" w:hAnsi="맑은 고딕" w:hint="eastAsia"/>
          <w:sz w:val="28"/>
          <w:szCs w:val="28"/>
        </w:rPr>
        <w:lastRenderedPageBreak/>
        <w:t xml:space="preserve">세부 </w:t>
      </w:r>
      <w:r w:rsidR="00100441" w:rsidRPr="0021079B">
        <w:rPr>
          <w:rFonts w:ascii="맑은 고딕" w:eastAsia="맑은 고딕" w:hAnsi="맑은 고딕" w:hint="eastAsia"/>
          <w:sz w:val="28"/>
          <w:szCs w:val="28"/>
        </w:rPr>
        <w:t xml:space="preserve">역할분담 </w:t>
      </w:r>
    </w:p>
    <w:p w14:paraId="581489C4" w14:textId="0DFBE700" w:rsidR="00811FB5" w:rsidRDefault="0021079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</w:t>
      </w:r>
      <w:r w:rsidR="00811FB5">
        <w:rPr>
          <w:rFonts w:ascii="맑은 고딕" w:eastAsia="맑은 고딕" w:hAnsi="맑은 고딕" w:hint="eastAsia"/>
        </w:rPr>
        <w:t>요구사항분석 역할분담</w:t>
      </w:r>
    </w:p>
    <w:tbl>
      <w:tblPr>
        <w:tblStyle w:val="aff0"/>
        <w:tblW w:w="5240" w:type="dxa"/>
        <w:tblLook w:val="0420" w:firstRow="1" w:lastRow="0" w:firstColumn="0" w:lastColumn="0" w:noHBand="0" w:noVBand="1"/>
      </w:tblPr>
      <w:tblGrid>
        <w:gridCol w:w="4233"/>
        <w:gridCol w:w="1007"/>
      </w:tblGrid>
      <w:tr w:rsidR="00EB3186" w:rsidRPr="00811FB5" w14:paraId="4F40899E" w14:textId="77777777" w:rsidTr="00EB3186">
        <w:trPr>
          <w:trHeight w:val="458"/>
        </w:trPr>
        <w:tc>
          <w:tcPr>
            <w:tcW w:w="4233" w:type="dxa"/>
            <w:hideMark/>
          </w:tcPr>
          <w:p w14:paraId="709C8E5A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  <w:b/>
                <w:bCs/>
              </w:rPr>
              <w:t>역할</w:t>
            </w:r>
          </w:p>
        </w:tc>
        <w:tc>
          <w:tcPr>
            <w:tcW w:w="1007" w:type="dxa"/>
            <w:hideMark/>
          </w:tcPr>
          <w:p w14:paraId="410DF36E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  <w:b/>
                <w:bCs/>
              </w:rPr>
              <w:t>담당</w:t>
            </w:r>
          </w:p>
        </w:tc>
      </w:tr>
      <w:tr w:rsidR="00EB3186" w:rsidRPr="00811FB5" w14:paraId="6A764E8B" w14:textId="77777777" w:rsidTr="00EB3186">
        <w:trPr>
          <w:trHeight w:val="366"/>
        </w:trPr>
        <w:tc>
          <w:tcPr>
            <w:tcW w:w="4233" w:type="dxa"/>
            <w:hideMark/>
          </w:tcPr>
          <w:p w14:paraId="79EC5740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시스템 개요 작성</w:t>
            </w:r>
          </w:p>
          <w:p w14:paraId="7ADC1ED1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(프로젝트 배경, 목적, 목표 등)</w:t>
            </w:r>
          </w:p>
        </w:tc>
        <w:tc>
          <w:tcPr>
            <w:tcW w:w="1007" w:type="dxa"/>
            <w:hideMark/>
          </w:tcPr>
          <w:p w14:paraId="69973FC5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공통</w:t>
            </w:r>
          </w:p>
        </w:tc>
      </w:tr>
      <w:tr w:rsidR="00EB3186" w:rsidRPr="00811FB5" w14:paraId="21022622" w14:textId="77777777" w:rsidTr="00EB3186">
        <w:trPr>
          <w:trHeight w:val="228"/>
        </w:trPr>
        <w:tc>
          <w:tcPr>
            <w:tcW w:w="4233" w:type="dxa"/>
            <w:hideMark/>
          </w:tcPr>
          <w:p w14:paraId="57B00C80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안전장비 찾기 서비스 </w:t>
            </w:r>
          </w:p>
          <w:p w14:paraId="17DC7AD2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관련 기능 정의</w:t>
            </w:r>
          </w:p>
        </w:tc>
        <w:tc>
          <w:tcPr>
            <w:tcW w:w="1007" w:type="dxa"/>
            <w:hideMark/>
          </w:tcPr>
          <w:p w14:paraId="0060887C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  <w:p w14:paraId="1260A762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이현재</w:t>
            </w:r>
          </w:p>
        </w:tc>
      </w:tr>
      <w:tr w:rsidR="00EB3186" w:rsidRPr="00811FB5" w14:paraId="343DB749" w14:textId="77777777" w:rsidTr="00EB3186">
        <w:trPr>
          <w:trHeight w:val="197"/>
        </w:trPr>
        <w:tc>
          <w:tcPr>
            <w:tcW w:w="4233" w:type="dxa"/>
            <w:hideMark/>
          </w:tcPr>
          <w:p w14:paraId="6A7DABCA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안정장비 사용법 제공 서비스</w:t>
            </w:r>
          </w:p>
          <w:p w14:paraId="723454B3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관련 기능 정의</w:t>
            </w:r>
          </w:p>
        </w:tc>
        <w:tc>
          <w:tcPr>
            <w:tcW w:w="1007" w:type="dxa"/>
            <w:hideMark/>
          </w:tcPr>
          <w:p w14:paraId="5CA23B94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장재호</w:t>
            </w:r>
          </w:p>
          <w:p w14:paraId="56D493FA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김선우</w:t>
            </w:r>
          </w:p>
        </w:tc>
      </w:tr>
      <w:tr w:rsidR="00EB3186" w:rsidRPr="00811FB5" w14:paraId="613DC9EE" w14:textId="77777777" w:rsidTr="00EB3186">
        <w:trPr>
          <w:trHeight w:val="112"/>
        </w:trPr>
        <w:tc>
          <w:tcPr>
            <w:tcW w:w="4233" w:type="dxa"/>
            <w:hideMark/>
          </w:tcPr>
          <w:p w14:paraId="3EAD40B7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위험지역 알림 서비스 </w:t>
            </w:r>
          </w:p>
          <w:p w14:paraId="1798741D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관련 기능 정의</w:t>
            </w:r>
          </w:p>
        </w:tc>
        <w:tc>
          <w:tcPr>
            <w:tcW w:w="1007" w:type="dxa"/>
            <w:hideMark/>
          </w:tcPr>
          <w:p w14:paraId="4EAB48E3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이혜린</w:t>
            </w:r>
          </w:p>
          <w:p w14:paraId="1C1809D4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박소희</w:t>
            </w:r>
          </w:p>
        </w:tc>
      </w:tr>
      <w:tr w:rsidR="00EB3186" w:rsidRPr="00811FB5" w14:paraId="66055BD1" w14:textId="77777777" w:rsidTr="00EB3186">
        <w:trPr>
          <w:trHeight w:val="4"/>
        </w:trPr>
        <w:tc>
          <w:tcPr>
            <w:tcW w:w="4233" w:type="dxa"/>
            <w:hideMark/>
          </w:tcPr>
          <w:p w14:paraId="1A7886FB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비상 대피로 안내 서비스 </w:t>
            </w:r>
          </w:p>
          <w:p w14:paraId="1CDF04A8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관련 기능 정의</w:t>
            </w:r>
          </w:p>
        </w:tc>
        <w:tc>
          <w:tcPr>
            <w:tcW w:w="1007" w:type="dxa"/>
            <w:hideMark/>
          </w:tcPr>
          <w:p w14:paraId="32C260B9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이경현</w:t>
            </w:r>
          </w:p>
        </w:tc>
      </w:tr>
      <w:tr w:rsidR="00EB3186" w:rsidRPr="00811FB5" w14:paraId="1CCF230E" w14:textId="77777777" w:rsidTr="00EB3186">
        <w:trPr>
          <w:trHeight w:val="290"/>
        </w:trPr>
        <w:tc>
          <w:tcPr>
            <w:tcW w:w="4233" w:type="dxa"/>
            <w:hideMark/>
          </w:tcPr>
          <w:p w14:paraId="76A04D1F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서비스에 따른 기능 우선순위 </w:t>
            </w:r>
          </w:p>
          <w:p w14:paraId="7EBB8330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설정 및 서비스 정책 세우기</w:t>
            </w:r>
          </w:p>
        </w:tc>
        <w:tc>
          <w:tcPr>
            <w:tcW w:w="1007" w:type="dxa"/>
            <w:hideMark/>
          </w:tcPr>
          <w:p w14:paraId="7AA4BC0C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공통</w:t>
            </w:r>
          </w:p>
        </w:tc>
      </w:tr>
      <w:tr w:rsidR="00EB3186" w:rsidRPr="00811FB5" w14:paraId="6C1B7CB0" w14:textId="77777777" w:rsidTr="00EB3186">
        <w:trPr>
          <w:trHeight w:val="4"/>
        </w:trPr>
        <w:tc>
          <w:tcPr>
            <w:tcW w:w="4233" w:type="dxa"/>
            <w:hideMark/>
          </w:tcPr>
          <w:p w14:paraId="51808BF4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요구사항 정의서  통합</w:t>
            </w:r>
          </w:p>
        </w:tc>
        <w:tc>
          <w:tcPr>
            <w:tcW w:w="1007" w:type="dxa"/>
            <w:hideMark/>
          </w:tcPr>
          <w:p w14:paraId="4B85EE80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</w:tr>
      <w:tr w:rsidR="00EB3186" w:rsidRPr="00811FB5" w14:paraId="5A90C6EA" w14:textId="77777777" w:rsidTr="00EB3186">
        <w:trPr>
          <w:trHeight w:val="4"/>
        </w:trPr>
        <w:tc>
          <w:tcPr>
            <w:tcW w:w="4233" w:type="dxa"/>
            <w:hideMark/>
          </w:tcPr>
          <w:p w14:paraId="758B641F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요구사항 정의서 검토</w:t>
            </w:r>
          </w:p>
        </w:tc>
        <w:tc>
          <w:tcPr>
            <w:tcW w:w="1007" w:type="dxa"/>
            <w:hideMark/>
          </w:tcPr>
          <w:p w14:paraId="7F8CE096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  <w:sz w:val="20"/>
                <w:szCs w:val="20"/>
              </w:rPr>
            </w:pPr>
            <w:r w:rsidRPr="00811FB5">
              <w:rPr>
                <w:rFonts w:ascii="맑은 고딕" w:eastAsia="맑은 고딕" w:hAnsi="맑은 고딕" w:hint="eastAsia"/>
                <w:sz w:val="20"/>
                <w:szCs w:val="20"/>
              </w:rPr>
              <w:t>공통</w:t>
            </w:r>
          </w:p>
        </w:tc>
      </w:tr>
    </w:tbl>
    <w:p w14:paraId="6EEAB341" w14:textId="3CEBC7AA" w:rsidR="00811FB5" w:rsidRDefault="00811FB5">
      <w:pPr>
        <w:rPr>
          <w:rFonts w:ascii="맑은 고딕" w:eastAsia="맑은 고딕" w:hAnsi="맑은 고딕"/>
        </w:rPr>
      </w:pPr>
    </w:p>
    <w:p w14:paraId="3C5792C2" w14:textId="5D34F96A" w:rsidR="00811FB5" w:rsidRDefault="0021079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 </w:t>
      </w:r>
      <w:r w:rsidR="00811FB5">
        <w:rPr>
          <w:rFonts w:ascii="맑은 고딕" w:eastAsia="맑은 고딕" w:hAnsi="맑은 고딕" w:hint="eastAsia"/>
        </w:rPr>
        <w:t>유즈케이스 역할분담</w:t>
      </w:r>
    </w:p>
    <w:tbl>
      <w:tblPr>
        <w:tblStyle w:val="aff0"/>
        <w:tblW w:w="5237" w:type="dxa"/>
        <w:tblLook w:val="0420" w:firstRow="1" w:lastRow="0" w:firstColumn="0" w:lastColumn="0" w:noHBand="0" w:noVBand="1"/>
      </w:tblPr>
      <w:tblGrid>
        <w:gridCol w:w="4245"/>
        <w:gridCol w:w="992"/>
      </w:tblGrid>
      <w:tr w:rsidR="00811FB5" w:rsidRPr="00811FB5" w14:paraId="24D90C46" w14:textId="77777777" w:rsidTr="00FA3AD3">
        <w:trPr>
          <w:trHeight w:val="237"/>
        </w:trPr>
        <w:tc>
          <w:tcPr>
            <w:tcW w:w="4245" w:type="dxa"/>
            <w:hideMark/>
          </w:tcPr>
          <w:p w14:paraId="74A8D8F0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  <w:b/>
                <w:bCs/>
              </w:rPr>
              <w:t>유즈케이스 다이어그램 그리기</w:t>
            </w:r>
          </w:p>
        </w:tc>
        <w:tc>
          <w:tcPr>
            <w:tcW w:w="992" w:type="dxa"/>
            <w:hideMark/>
          </w:tcPr>
          <w:p w14:paraId="0C97565E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  <w:b/>
                <w:bCs/>
              </w:rPr>
              <w:t>공통</w:t>
            </w:r>
          </w:p>
        </w:tc>
      </w:tr>
      <w:tr w:rsidR="00811FB5" w:rsidRPr="00811FB5" w14:paraId="3365B854" w14:textId="77777777" w:rsidTr="00FA3AD3">
        <w:trPr>
          <w:trHeight w:val="17"/>
        </w:trPr>
        <w:tc>
          <w:tcPr>
            <w:tcW w:w="4245" w:type="dxa"/>
            <w:hideMark/>
          </w:tcPr>
          <w:p w14:paraId="35B88EC8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 xml:space="preserve">안전장비 찾기 서비스 </w:t>
            </w:r>
          </w:p>
          <w:p w14:paraId="044A4EB9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기능들에 대한 유즈케이스 정의서 작성</w:t>
            </w:r>
          </w:p>
        </w:tc>
        <w:tc>
          <w:tcPr>
            <w:tcW w:w="992" w:type="dxa"/>
            <w:hideMark/>
          </w:tcPr>
          <w:p w14:paraId="31BACE4C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이경현</w:t>
            </w:r>
          </w:p>
          <w:p w14:paraId="66891133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박소희</w:t>
            </w:r>
          </w:p>
        </w:tc>
      </w:tr>
      <w:tr w:rsidR="00811FB5" w:rsidRPr="00811FB5" w14:paraId="6156B9B6" w14:textId="77777777" w:rsidTr="00FA3AD3">
        <w:trPr>
          <w:trHeight w:val="17"/>
        </w:trPr>
        <w:tc>
          <w:tcPr>
            <w:tcW w:w="4245" w:type="dxa"/>
            <w:hideMark/>
          </w:tcPr>
          <w:p w14:paraId="605D5072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안정장비 사용법 제공 서비스</w:t>
            </w:r>
          </w:p>
          <w:p w14:paraId="76E40EC3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기능들에 대한 유즈케이스 정의서 작성</w:t>
            </w:r>
          </w:p>
        </w:tc>
        <w:tc>
          <w:tcPr>
            <w:tcW w:w="992" w:type="dxa"/>
            <w:hideMark/>
          </w:tcPr>
          <w:p w14:paraId="26173784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김건우</w:t>
            </w:r>
          </w:p>
          <w:p w14:paraId="63B99359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이현재</w:t>
            </w:r>
          </w:p>
        </w:tc>
      </w:tr>
      <w:tr w:rsidR="00811FB5" w:rsidRPr="00811FB5" w14:paraId="5D9B948D" w14:textId="77777777" w:rsidTr="00FA3AD3">
        <w:trPr>
          <w:trHeight w:val="202"/>
        </w:trPr>
        <w:tc>
          <w:tcPr>
            <w:tcW w:w="4245" w:type="dxa"/>
            <w:hideMark/>
          </w:tcPr>
          <w:p w14:paraId="571F6909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 xml:space="preserve">위험지역 알림 서비스 </w:t>
            </w:r>
          </w:p>
          <w:p w14:paraId="6B0D6A04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기능들에 대한 유즈케이스 정의서 작성</w:t>
            </w:r>
          </w:p>
        </w:tc>
        <w:tc>
          <w:tcPr>
            <w:tcW w:w="992" w:type="dxa"/>
            <w:hideMark/>
          </w:tcPr>
          <w:p w14:paraId="7CA8FCEE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장재호</w:t>
            </w:r>
          </w:p>
          <w:p w14:paraId="79FC42CC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김선우</w:t>
            </w:r>
          </w:p>
        </w:tc>
      </w:tr>
      <w:tr w:rsidR="00811FB5" w:rsidRPr="00811FB5" w14:paraId="302EE6CE" w14:textId="77777777" w:rsidTr="00FA3AD3">
        <w:trPr>
          <w:trHeight w:val="207"/>
        </w:trPr>
        <w:tc>
          <w:tcPr>
            <w:tcW w:w="4245" w:type="dxa"/>
            <w:hideMark/>
          </w:tcPr>
          <w:p w14:paraId="349EDC96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 xml:space="preserve">비상 대피로 안내 서비스 </w:t>
            </w:r>
          </w:p>
          <w:p w14:paraId="4D812788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기능들에 대한 유즈케이스 정의서 작성</w:t>
            </w:r>
          </w:p>
        </w:tc>
        <w:tc>
          <w:tcPr>
            <w:tcW w:w="992" w:type="dxa"/>
            <w:hideMark/>
          </w:tcPr>
          <w:p w14:paraId="6ED6595B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이혜린</w:t>
            </w:r>
          </w:p>
        </w:tc>
      </w:tr>
      <w:tr w:rsidR="00811FB5" w:rsidRPr="00811FB5" w14:paraId="4CA48DD4" w14:textId="77777777" w:rsidTr="00FA3AD3">
        <w:trPr>
          <w:trHeight w:val="493"/>
        </w:trPr>
        <w:tc>
          <w:tcPr>
            <w:tcW w:w="4245" w:type="dxa"/>
            <w:hideMark/>
          </w:tcPr>
          <w:p w14:paraId="1259324C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 xml:space="preserve">서비스에 따른 기능 우선순위 </w:t>
            </w:r>
          </w:p>
          <w:p w14:paraId="02EB4FB3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기능들에 대한 유즈케이스 정의서 작성</w:t>
            </w:r>
          </w:p>
        </w:tc>
        <w:tc>
          <w:tcPr>
            <w:tcW w:w="992" w:type="dxa"/>
            <w:hideMark/>
          </w:tcPr>
          <w:p w14:paraId="185D4173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공통</w:t>
            </w:r>
          </w:p>
        </w:tc>
      </w:tr>
      <w:tr w:rsidR="00811FB5" w:rsidRPr="00811FB5" w14:paraId="0C3D5191" w14:textId="77777777" w:rsidTr="00FA3AD3">
        <w:trPr>
          <w:trHeight w:val="213"/>
        </w:trPr>
        <w:tc>
          <w:tcPr>
            <w:tcW w:w="4245" w:type="dxa"/>
            <w:hideMark/>
          </w:tcPr>
          <w:p w14:paraId="5FE1DF92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유즈케이스 정의서 통합</w:t>
            </w:r>
          </w:p>
        </w:tc>
        <w:tc>
          <w:tcPr>
            <w:tcW w:w="992" w:type="dxa"/>
            <w:hideMark/>
          </w:tcPr>
          <w:p w14:paraId="774AD0E8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이현재</w:t>
            </w:r>
          </w:p>
        </w:tc>
      </w:tr>
      <w:tr w:rsidR="00811FB5" w:rsidRPr="00811FB5" w14:paraId="6EF48A1D" w14:textId="77777777" w:rsidTr="00FA3AD3">
        <w:trPr>
          <w:trHeight w:val="17"/>
        </w:trPr>
        <w:tc>
          <w:tcPr>
            <w:tcW w:w="4245" w:type="dxa"/>
            <w:hideMark/>
          </w:tcPr>
          <w:p w14:paraId="276ECFC4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요구사항 정의서 검토</w:t>
            </w:r>
          </w:p>
        </w:tc>
        <w:tc>
          <w:tcPr>
            <w:tcW w:w="992" w:type="dxa"/>
            <w:hideMark/>
          </w:tcPr>
          <w:p w14:paraId="61254C7F" w14:textId="77777777" w:rsidR="00811FB5" w:rsidRPr="00811FB5" w:rsidRDefault="00811FB5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811FB5">
              <w:rPr>
                <w:rFonts w:ascii="맑은 고딕" w:eastAsia="맑은 고딕" w:hAnsi="맑은 고딕" w:hint="eastAsia"/>
              </w:rPr>
              <w:t>공통</w:t>
            </w:r>
          </w:p>
        </w:tc>
      </w:tr>
    </w:tbl>
    <w:p w14:paraId="302CBC9F" w14:textId="77777777" w:rsidR="00EB3186" w:rsidRDefault="00EB3186">
      <w:pPr>
        <w:rPr>
          <w:rFonts w:ascii="맑은 고딕" w:eastAsia="맑은 고딕" w:hAnsi="맑은 고딕"/>
        </w:rPr>
      </w:pPr>
    </w:p>
    <w:p w14:paraId="79E3BAC0" w14:textId="10EEB1EE" w:rsidR="00811FB5" w:rsidRDefault="00BD503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-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>B</w:t>
      </w:r>
      <w:r>
        <w:rPr>
          <w:rFonts w:ascii="맑은 고딕" w:eastAsia="맑은 고딕" w:hAnsi="맑은 고딕" w:hint="eastAsia"/>
        </w:rPr>
        <w:t>설계</w:t>
      </w:r>
    </w:p>
    <w:tbl>
      <w:tblPr>
        <w:tblStyle w:val="aff0"/>
        <w:tblW w:w="5240" w:type="dxa"/>
        <w:tblLook w:val="0420" w:firstRow="1" w:lastRow="0" w:firstColumn="0" w:lastColumn="0" w:noHBand="0" w:noVBand="1"/>
      </w:tblPr>
      <w:tblGrid>
        <w:gridCol w:w="4248"/>
        <w:gridCol w:w="992"/>
      </w:tblGrid>
      <w:tr w:rsidR="00BD503C" w:rsidRPr="00BD503C" w14:paraId="7A76D342" w14:textId="77777777" w:rsidTr="00EB3186">
        <w:trPr>
          <w:trHeight w:val="17"/>
        </w:trPr>
        <w:tc>
          <w:tcPr>
            <w:tcW w:w="4248" w:type="dxa"/>
            <w:hideMark/>
          </w:tcPr>
          <w:p w14:paraId="0B07FAE2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  <w:b/>
                <w:bCs/>
              </w:rPr>
              <w:t>역할</w:t>
            </w:r>
          </w:p>
        </w:tc>
        <w:tc>
          <w:tcPr>
            <w:tcW w:w="992" w:type="dxa"/>
            <w:hideMark/>
          </w:tcPr>
          <w:p w14:paraId="4C3077F5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  <w:b/>
                <w:bCs/>
              </w:rPr>
              <w:t>담당</w:t>
            </w:r>
          </w:p>
        </w:tc>
      </w:tr>
      <w:tr w:rsidR="00BD503C" w:rsidRPr="00BD503C" w14:paraId="734DDAC3" w14:textId="77777777" w:rsidTr="00EB3186">
        <w:trPr>
          <w:trHeight w:val="17"/>
        </w:trPr>
        <w:tc>
          <w:tcPr>
            <w:tcW w:w="4248" w:type="dxa"/>
            <w:hideMark/>
          </w:tcPr>
          <w:p w14:paraId="3B938257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 xml:space="preserve">E-R 다이어그램 </w:t>
            </w:r>
          </w:p>
        </w:tc>
        <w:tc>
          <w:tcPr>
            <w:tcW w:w="992" w:type="dxa"/>
            <w:hideMark/>
          </w:tcPr>
          <w:p w14:paraId="24FC04B8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공통</w:t>
            </w:r>
          </w:p>
        </w:tc>
      </w:tr>
      <w:tr w:rsidR="00BD503C" w:rsidRPr="00BD503C" w14:paraId="50531A4F" w14:textId="77777777" w:rsidTr="00EB3186">
        <w:trPr>
          <w:trHeight w:val="44"/>
        </w:trPr>
        <w:tc>
          <w:tcPr>
            <w:tcW w:w="4248" w:type="dxa"/>
            <w:hideMark/>
          </w:tcPr>
          <w:p w14:paraId="0CCE5577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논리 스키마 설계</w:t>
            </w:r>
          </w:p>
        </w:tc>
        <w:tc>
          <w:tcPr>
            <w:tcW w:w="992" w:type="dxa"/>
            <w:hideMark/>
          </w:tcPr>
          <w:p w14:paraId="62B17BFD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이혜린</w:t>
            </w:r>
          </w:p>
          <w:p w14:paraId="4DEE76DF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박소희</w:t>
            </w:r>
          </w:p>
        </w:tc>
      </w:tr>
      <w:tr w:rsidR="00BD503C" w:rsidRPr="00BD503C" w14:paraId="54B982BE" w14:textId="77777777" w:rsidTr="00EB3186">
        <w:trPr>
          <w:trHeight w:val="17"/>
        </w:trPr>
        <w:tc>
          <w:tcPr>
            <w:tcW w:w="4248" w:type="dxa"/>
            <w:hideMark/>
          </w:tcPr>
          <w:p w14:paraId="1F25259D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논리 스키마 검토</w:t>
            </w:r>
          </w:p>
        </w:tc>
        <w:tc>
          <w:tcPr>
            <w:tcW w:w="992" w:type="dxa"/>
            <w:hideMark/>
          </w:tcPr>
          <w:p w14:paraId="6F20B480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공통</w:t>
            </w:r>
          </w:p>
        </w:tc>
      </w:tr>
      <w:tr w:rsidR="00BD503C" w:rsidRPr="00BD503C" w14:paraId="0926AE35" w14:textId="77777777" w:rsidTr="00EB3186">
        <w:trPr>
          <w:trHeight w:val="17"/>
        </w:trPr>
        <w:tc>
          <w:tcPr>
            <w:tcW w:w="4248" w:type="dxa"/>
            <w:hideMark/>
          </w:tcPr>
          <w:p w14:paraId="6BD990C2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물리 스키마 설계</w:t>
            </w:r>
          </w:p>
        </w:tc>
        <w:tc>
          <w:tcPr>
            <w:tcW w:w="992" w:type="dxa"/>
            <w:hideMark/>
          </w:tcPr>
          <w:p w14:paraId="1493453C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장재호</w:t>
            </w:r>
          </w:p>
          <w:p w14:paraId="70D3D1DB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김선우</w:t>
            </w:r>
          </w:p>
        </w:tc>
      </w:tr>
      <w:tr w:rsidR="00BD503C" w:rsidRPr="00BD503C" w14:paraId="2B5BE461" w14:textId="77777777" w:rsidTr="00EB3186">
        <w:trPr>
          <w:trHeight w:val="17"/>
        </w:trPr>
        <w:tc>
          <w:tcPr>
            <w:tcW w:w="4248" w:type="dxa"/>
            <w:hideMark/>
          </w:tcPr>
          <w:p w14:paraId="2BF5CD3E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물리 스키마 검토</w:t>
            </w:r>
          </w:p>
        </w:tc>
        <w:tc>
          <w:tcPr>
            <w:tcW w:w="992" w:type="dxa"/>
            <w:hideMark/>
          </w:tcPr>
          <w:p w14:paraId="0FCFA0E3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공통</w:t>
            </w:r>
          </w:p>
        </w:tc>
      </w:tr>
      <w:tr w:rsidR="00BD503C" w:rsidRPr="00BD503C" w14:paraId="4B5BBE7B" w14:textId="77777777" w:rsidTr="00EB3186">
        <w:trPr>
          <w:trHeight w:val="357"/>
        </w:trPr>
        <w:tc>
          <w:tcPr>
            <w:tcW w:w="4248" w:type="dxa"/>
            <w:hideMark/>
          </w:tcPr>
          <w:p w14:paraId="7F5534C0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SQL문 작성(DML, DDL)</w:t>
            </w:r>
          </w:p>
        </w:tc>
        <w:tc>
          <w:tcPr>
            <w:tcW w:w="992" w:type="dxa"/>
            <w:hideMark/>
          </w:tcPr>
          <w:p w14:paraId="02D5AFF3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김건우</w:t>
            </w:r>
          </w:p>
          <w:p w14:paraId="5ACBBD0A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이현재</w:t>
            </w:r>
          </w:p>
          <w:p w14:paraId="55201894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이경현</w:t>
            </w:r>
          </w:p>
        </w:tc>
      </w:tr>
      <w:tr w:rsidR="00BD503C" w:rsidRPr="00BD503C" w14:paraId="7BF15E95" w14:textId="77777777" w:rsidTr="00EB3186">
        <w:trPr>
          <w:trHeight w:val="17"/>
        </w:trPr>
        <w:tc>
          <w:tcPr>
            <w:tcW w:w="4248" w:type="dxa"/>
            <w:hideMark/>
          </w:tcPr>
          <w:p w14:paraId="19A750EC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SQL문 검토</w:t>
            </w:r>
          </w:p>
        </w:tc>
        <w:tc>
          <w:tcPr>
            <w:tcW w:w="992" w:type="dxa"/>
            <w:hideMark/>
          </w:tcPr>
          <w:p w14:paraId="42D83837" w14:textId="77777777" w:rsidR="00BD503C" w:rsidRPr="00BD503C" w:rsidRDefault="00BD503C" w:rsidP="00D41674">
            <w:pPr>
              <w:spacing w:before="0"/>
              <w:rPr>
                <w:rFonts w:ascii="맑은 고딕" w:eastAsia="맑은 고딕" w:hAnsi="맑은 고딕"/>
              </w:rPr>
            </w:pPr>
            <w:r w:rsidRPr="00BD503C">
              <w:rPr>
                <w:rFonts w:ascii="맑은 고딕" w:eastAsia="맑은 고딕" w:hAnsi="맑은 고딕" w:hint="eastAsia"/>
              </w:rPr>
              <w:t>공통</w:t>
            </w:r>
          </w:p>
        </w:tc>
      </w:tr>
    </w:tbl>
    <w:p w14:paraId="398A7D1E" w14:textId="77777777" w:rsidR="00EB3186" w:rsidRDefault="00EB3186">
      <w:pPr>
        <w:rPr>
          <w:rFonts w:ascii="맑은 고딕" w:eastAsia="맑은 고딕" w:hAnsi="맑은 고딕"/>
        </w:rPr>
      </w:pPr>
    </w:p>
    <w:p w14:paraId="04FAAB33" w14:textId="27E28EBC" w:rsidR="00BD503C" w:rsidRDefault="00DC3B5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클래스 다이어그램</w:t>
      </w:r>
    </w:p>
    <w:tbl>
      <w:tblPr>
        <w:tblStyle w:val="aff0"/>
        <w:tblW w:w="5240" w:type="dxa"/>
        <w:tblLook w:val="0420" w:firstRow="1" w:lastRow="0" w:firstColumn="0" w:lastColumn="0" w:noHBand="0" w:noVBand="1"/>
      </w:tblPr>
      <w:tblGrid>
        <w:gridCol w:w="4248"/>
        <w:gridCol w:w="992"/>
      </w:tblGrid>
      <w:tr w:rsidR="00FA3AD3" w:rsidRPr="00DC3B5E" w14:paraId="4176D75B" w14:textId="77777777" w:rsidTr="00EB3186">
        <w:trPr>
          <w:trHeight w:val="24"/>
        </w:trPr>
        <w:tc>
          <w:tcPr>
            <w:tcW w:w="4248" w:type="dxa"/>
            <w:hideMark/>
          </w:tcPr>
          <w:p w14:paraId="7A6A52CD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  <w:b/>
                <w:bCs/>
              </w:rPr>
              <w:t>역할</w:t>
            </w:r>
          </w:p>
        </w:tc>
        <w:tc>
          <w:tcPr>
            <w:tcW w:w="992" w:type="dxa"/>
            <w:hideMark/>
          </w:tcPr>
          <w:p w14:paraId="5BF78359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  <w:b/>
                <w:bCs/>
              </w:rPr>
              <w:t>담당</w:t>
            </w:r>
          </w:p>
        </w:tc>
      </w:tr>
      <w:tr w:rsidR="00EB3186" w:rsidRPr="00DC3B5E" w14:paraId="6AC12B41" w14:textId="77777777" w:rsidTr="00EB3186">
        <w:trPr>
          <w:trHeight w:val="24"/>
        </w:trPr>
        <w:tc>
          <w:tcPr>
            <w:tcW w:w="4248" w:type="dxa"/>
            <w:hideMark/>
          </w:tcPr>
          <w:p w14:paraId="073098BA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모델(빈) 생성</w:t>
            </w:r>
          </w:p>
        </w:tc>
        <w:tc>
          <w:tcPr>
            <w:tcW w:w="992" w:type="dxa"/>
            <w:hideMark/>
          </w:tcPr>
          <w:p w14:paraId="6E5FC2CD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공통</w:t>
            </w:r>
          </w:p>
        </w:tc>
      </w:tr>
      <w:tr w:rsidR="00EB3186" w:rsidRPr="00DC3B5E" w14:paraId="72790B6D" w14:textId="77777777" w:rsidTr="00EB3186">
        <w:trPr>
          <w:trHeight w:val="1108"/>
        </w:trPr>
        <w:tc>
          <w:tcPr>
            <w:tcW w:w="4248" w:type="dxa"/>
            <w:hideMark/>
          </w:tcPr>
          <w:p w14:paraId="0FA55553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안전장비 찾기 서비스에 필요한</w:t>
            </w:r>
          </w:p>
          <w:p w14:paraId="54C71C87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클래스 다이어그램 설계</w:t>
            </w:r>
          </w:p>
        </w:tc>
        <w:tc>
          <w:tcPr>
            <w:tcW w:w="992" w:type="dxa"/>
            <w:hideMark/>
          </w:tcPr>
          <w:p w14:paraId="759E5CE7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이혜린</w:t>
            </w:r>
          </w:p>
          <w:p w14:paraId="575EFF68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박소희</w:t>
            </w:r>
          </w:p>
        </w:tc>
      </w:tr>
      <w:tr w:rsidR="00EB3186" w:rsidRPr="00DC3B5E" w14:paraId="28707F98" w14:textId="77777777" w:rsidTr="00EB3186">
        <w:trPr>
          <w:trHeight w:val="1108"/>
        </w:trPr>
        <w:tc>
          <w:tcPr>
            <w:tcW w:w="4248" w:type="dxa"/>
            <w:hideMark/>
          </w:tcPr>
          <w:p w14:paraId="28B83BDA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안정장비 사용법 제공 서비스에 필요한</w:t>
            </w:r>
          </w:p>
          <w:p w14:paraId="3EDCD95C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클래스 다이어그램 설계</w:t>
            </w:r>
          </w:p>
        </w:tc>
        <w:tc>
          <w:tcPr>
            <w:tcW w:w="992" w:type="dxa"/>
            <w:hideMark/>
          </w:tcPr>
          <w:p w14:paraId="398B7CFB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김건우</w:t>
            </w:r>
          </w:p>
          <w:p w14:paraId="37468BDD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이현재</w:t>
            </w:r>
          </w:p>
        </w:tc>
      </w:tr>
      <w:tr w:rsidR="00EB3186" w:rsidRPr="00DC3B5E" w14:paraId="4E6619D7" w14:textId="77777777" w:rsidTr="00EB3186">
        <w:trPr>
          <w:trHeight w:val="1108"/>
        </w:trPr>
        <w:tc>
          <w:tcPr>
            <w:tcW w:w="4248" w:type="dxa"/>
            <w:hideMark/>
          </w:tcPr>
          <w:p w14:paraId="7EDBA9AE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 xml:space="preserve">위험지역 알림 서비스에 필요한 </w:t>
            </w:r>
          </w:p>
          <w:p w14:paraId="4C0972A5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클래스 다이어그램 설계</w:t>
            </w:r>
          </w:p>
        </w:tc>
        <w:tc>
          <w:tcPr>
            <w:tcW w:w="992" w:type="dxa"/>
            <w:hideMark/>
          </w:tcPr>
          <w:p w14:paraId="217FF64A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장재호</w:t>
            </w:r>
          </w:p>
          <w:p w14:paraId="45184043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김선우</w:t>
            </w:r>
          </w:p>
        </w:tc>
      </w:tr>
      <w:tr w:rsidR="00EB3186" w:rsidRPr="00DC3B5E" w14:paraId="14524156" w14:textId="77777777" w:rsidTr="00EB3186">
        <w:trPr>
          <w:trHeight w:val="1108"/>
        </w:trPr>
        <w:tc>
          <w:tcPr>
            <w:tcW w:w="4248" w:type="dxa"/>
            <w:hideMark/>
          </w:tcPr>
          <w:p w14:paraId="3DFA1C3B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비상 대피로 안내 서비스에 필요한</w:t>
            </w:r>
          </w:p>
          <w:p w14:paraId="3F19D614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클래스 다이어그램 설계</w:t>
            </w:r>
          </w:p>
        </w:tc>
        <w:tc>
          <w:tcPr>
            <w:tcW w:w="992" w:type="dxa"/>
            <w:hideMark/>
          </w:tcPr>
          <w:p w14:paraId="5D36A484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이경현</w:t>
            </w:r>
          </w:p>
        </w:tc>
      </w:tr>
      <w:tr w:rsidR="00EB3186" w:rsidRPr="00DC3B5E" w14:paraId="4C081FCA" w14:textId="77777777" w:rsidTr="00EB3186">
        <w:trPr>
          <w:trHeight w:val="262"/>
        </w:trPr>
        <w:tc>
          <w:tcPr>
            <w:tcW w:w="4248" w:type="dxa"/>
            <w:hideMark/>
          </w:tcPr>
          <w:p w14:paraId="32A12A81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클래스 다이어그램 통합</w:t>
            </w:r>
          </w:p>
        </w:tc>
        <w:tc>
          <w:tcPr>
            <w:tcW w:w="992" w:type="dxa"/>
            <w:hideMark/>
          </w:tcPr>
          <w:p w14:paraId="6BE85B6C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장재호</w:t>
            </w:r>
          </w:p>
        </w:tc>
      </w:tr>
      <w:tr w:rsidR="00EB3186" w:rsidRPr="00DC3B5E" w14:paraId="110EA4CA" w14:textId="77777777" w:rsidTr="00EB3186">
        <w:trPr>
          <w:trHeight w:val="296"/>
        </w:trPr>
        <w:tc>
          <w:tcPr>
            <w:tcW w:w="4248" w:type="dxa"/>
            <w:hideMark/>
          </w:tcPr>
          <w:p w14:paraId="6EB87567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클래스 다이어그램 검토</w:t>
            </w:r>
          </w:p>
        </w:tc>
        <w:tc>
          <w:tcPr>
            <w:tcW w:w="992" w:type="dxa"/>
            <w:hideMark/>
          </w:tcPr>
          <w:p w14:paraId="357CD546" w14:textId="77777777" w:rsidR="00DC3B5E" w:rsidRPr="00DC3B5E" w:rsidRDefault="00DC3B5E" w:rsidP="00DC3B5E">
            <w:pPr>
              <w:spacing w:before="0"/>
              <w:rPr>
                <w:rFonts w:ascii="맑은 고딕" w:eastAsia="맑은 고딕" w:hAnsi="맑은 고딕"/>
              </w:rPr>
            </w:pPr>
            <w:r w:rsidRPr="00DC3B5E">
              <w:rPr>
                <w:rFonts w:ascii="맑은 고딕" w:eastAsia="맑은 고딕" w:hAnsi="맑은 고딕" w:hint="eastAsia"/>
              </w:rPr>
              <w:t>공통</w:t>
            </w:r>
          </w:p>
        </w:tc>
      </w:tr>
    </w:tbl>
    <w:p w14:paraId="79D2D281" w14:textId="77777777" w:rsidR="00EB3186" w:rsidRDefault="00EB3186">
      <w:pPr>
        <w:rPr>
          <w:rFonts w:ascii="맑은 고딕" w:eastAsia="맑은 고딕" w:hAnsi="맑은 고딕"/>
        </w:rPr>
      </w:pPr>
    </w:p>
    <w:p w14:paraId="077D377F" w14:textId="05139183" w:rsidR="00DC3B5E" w:rsidRDefault="00EB318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-</w:t>
      </w:r>
      <w:r>
        <w:rPr>
          <w:rFonts w:ascii="맑은 고딕" w:eastAsia="맑은 고딕" w:hAnsi="맑은 고딕"/>
        </w:rPr>
        <w:t xml:space="preserve"> </w:t>
      </w:r>
      <w:r w:rsidR="00EE173A">
        <w:rPr>
          <w:rFonts w:ascii="맑은 고딕" w:eastAsia="맑은 고딕" w:hAnsi="맑은 고딕" w:hint="eastAsia"/>
        </w:rPr>
        <w:t>스토리보드</w:t>
      </w:r>
    </w:p>
    <w:tbl>
      <w:tblPr>
        <w:tblStyle w:val="aff0"/>
        <w:tblW w:w="5240" w:type="dxa"/>
        <w:tblLook w:val="0420" w:firstRow="1" w:lastRow="0" w:firstColumn="0" w:lastColumn="0" w:noHBand="0" w:noVBand="1"/>
      </w:tblPr>
      <w:tblGrid>
        <w:gridCol w:w="4248"/>
        <w:gridCol w:w="992"/>
      </w:tblGrid>
      <w:tr w:rsidR="00EE173A" w:rsidRPr="00EE173A" w14:paraId="55201C4B" w14:textId="77777777" w:rsidTr="00EB3186">
        <w:trPr>
          <w:trHeight w:val="17"/>
        </w:trPr>
        <w:tc>
          <w:tcPr>
            <w:tcW w:w="4248" w:type="dxa"/>
            <w:hideMark/>
          </w:tcPr>
          <w:p w14:paraId="3F2D9730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  <w:b/>
                <w:bCs/>
              </w:rPr>
              <w:t>역할</w:t>
            </w:r>
          </w:p>
        </w:tc>
        <w:tc>
          <w:tcPr>
            <w:tcW w:w="992" w:type="dxa"/>
            <w:hideMark/>
          </w:tcPr>
          <w:p w14:paraId="530DD7E4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  <w:b/>
                <w:bCs/>
              </w:rPr>
              <w:t>담당</w:t>
            </w:r>
          </w:p>
        </w:tc>
      </w:tr>
      <w:tr w:rsidR="00EE173A" w:rsidRPr="00EE173A" w14:paraId="34E61AC6" w14:textId="77777777" w:rsidTr="00EB3186">
        <w:trPr>
          <w:trHeight w:val="265"/>
        </w:trPr>
        <w:tc>
          <w:tcPr>
            <w:tcW w:w="4248" w:type="dxa"/>
            <w:hideMark/>
          </w:tcPr>
          <w:p w14:paraId="4BEA5A9D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안전장비 찾기 서비스 기능</w:t>
            </w:r>
          </w:p>
          <w:p w14:paraId="78A30C0D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흐름에 대한 스토리보드 작성</w:t>
            </w:r>
          </w:p>
        </w:tc>
        <w:tc>
          <w:tcPr>
            <w:tcW w:w="992" w:type="dxa"/>
            <w:hideMark/>
          </w:tcPr>
          <w:p w14:paraId="221258D1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공통</w:t>
            </w:r>
          </w:p>
        </w:tc>
      </w:tr>
      <w:tr w:rsidR="00EE173A" w:rsidRPr="00EE173A" w14:paraId="6A3E0E93" w14:textId="77777777" w:rsidTr="00EB3186">
        <w:trPr>
          <w:trHeight w:val="17"/>
        </w:trPr>
        <w:tc>
          <w:tcPr>
            <w:tcW w:w="4248" w:type="dxa"/>
            <w:hideMark/>
          </w:tcPr>
          <w:p w14:paraId="7A9DF764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안정장비 사용법 제공 서비스 기능</w:t>
            </w:r>
          </w:p>
          <w:p w14:paraId="1928B2E3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흐름에 대한 스토리보드 작성</w:t>
            </w:r>
          </w:p>
        </w:tc>
        <w:tc>
          <w:tcPr>
            <w:tcW w:w="992" w:type="dxa"/>
            <w:hideMark/>
          </w:tcPr>
          <w:p w14:paraId="4963762C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김건우</w:t>
            </w:r>
          </w:p>
          <w:p w14:paraId="07B9494F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이현재</w:t>
            </w:r>
          </w:p>
        </w:tc>
      </w:tr>
      <w:tr w:rsidR="00EE173A" w:rsidRPr="00EE173A" w14:paraId="4658F66A" w14:textId="77777777" w:rsidTr="00EB3186">
        <w:trPr>
          <w:trHeight w:val="17"/>
        </w:trPr>
        <w:tc>
          <w:tcPr>
            <w:tcW w:w="4248" w:type="dxa"/>
            <w:hideMark/>
          </w:tcPr>
          <w:p w14:paraId="69C2040D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위험지역 알림 서비스 기능</w:t>
            </w:r>
          </w:p>
          <w:p w14:paraId="53226114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흐름에 대한 스토리보드 작성</w:t>
            </w:r>
          </w:p>
        </w:tc>
        <w:tc>
          <w:tcPr>
            <w:tcW w:w="992" w:type="dxa"/>
            <w:hideMark/>
          </w:tcPr>
          <w:p w14:paraId="68F32DDB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장재호</w:t>
            </w:r>
          </w:p>
          <w:p w14:paraId="5433127C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김선우</w:t>
            </w:r>
          </w:p>
        </w:tc>
      </w:tr>
      <w:tr w:rsidR="00EE173A" w:rsidRPr="00EE173A" w14:paraId="4C9C733E" w14:textId="77777777" w:rsidTr="00EB3186">
        <w:trPr>
          <w:trHeight w:val="132"/>
        </w:trPr>
        <w:tc>
          <w:tcPr>
            <w:tcW w:w="4248" w:type="dxa"/>
            <w:hideMark/>
          </w:tcPr>
          <w:p w14:paraId="5DF21267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비상 대피로 안내 서비스 기능</w:t>
            </w:r>
          </w:p>
          <w:p w14:paraId="2AB8E7B7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흐름에 대한 스토리보드 작성</w:t>
            </w:r>
          </w:p>
        </w:tc>
        <w:tc>
          <w:tcPr>
            <w:tcW w:w="992" w:type="dxa"/>
            <w:hideMark/>
          </w:tcPr>
          <w:p w14:paraId="129E1958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이혜린</w:t>
            </w:r>
          </w:p>
          <w:p w14:paraId="563F11D8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박소희</w:t>
            </w:r>
          </w:p>
        </w:tc>
      </w:tr>
      <w:tr w:rsidR="00EE173A" w:rsidRPr="00EE173A" w14:paraId="1DF033DC" w14:textId="77777777" w:rsidTr="00EB3186">
        <w:trPr>
          <w:trHeight w:val="17"/>
        </w:trPr>
        <w:tc>
          <w:tcPr>
            <w:tcW w:w="4248" w:type="dxa"/>
            <w:hideMark/>
          </w:tcPr>
          <w:p w14:paraId="28FE0151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스토리보드 통합</w:t>
            </w:r>
          </w:p>
        </w:tc>
        <w:tc>
          <w:tcPr>
            <w:tcW w:w="992" w:type="dxa"/>
            <w:hideMark/>
          </w:tcPr>
          <w:p w14:paraId="33855A91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김선우</w:t>
            </w:r>
          </w:p>
        </w:tc>
      </w:tr>
      <w:tr w:rsidR="00EE173A" w:rsidRPr="00EE173A" w14:paraId="3C87B9B1" w14:textId="77777777" w:rsidTr="00EB3186">
        <w:trPr>
          <w:trHeight w:val="17"/>
        </w:trPr>
        <w:tc>
          <w:tcPr>
            <w:tcW w:w="4248" w:type="dxa"/>
            <w:hideMark/>
          </w:tcPr>
          <w:p w14:paraId="230247D4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스토리보드 검토</w:t>
            </w:r>
          </w:p>
        </w:tc>
        <w:tc>
          <w:tcPr>
            <w:tcW w:w="992" w:type="dxa"/>
            <w:hideMark/>
          </w:tcPr>
          <w:p w14:paraId="298A5FBE" w14:textId="77777777" w:rsidR="00EE173A" w:rsidRPr="00EE173A" w:rsidRDefault="00EE173A" w:rsidP="00EE173A">
            <w:pPr>
              <w:spacing w:before="0"/>
              <w:rPr>
                <w:rFonts w:ascii="맑은 고딕" w:eastAsia="맑은 고딕" w:hAnsi="맑은 고딕"/>
              </w:rPr>
            </w:pPr>
            <w:r w:rsidRPr="00EE173A">
              <w:rPr>
                <w:rFonts w:ascii="맑은 고딕" w:eastAsia="맑은 고딕" w:hAnsi="맑은 고딕" w:hint="eastAsia"/>
              </w:rPr>
              <w:t>공통</w:t>
            </w:r>
          </w:p>
        </w:tc>
      </w:tr>
    </w:tbl>
    <w:p w14:paraId="77B90E1A" w14:textId="75899AA4" w:rsidR="00811FB5" w:rsidRDefault="00811FB5">
      <w:pPr>
        <w:rPr>
          <w:rFonts w:ascii="맑은 고딕" w:eastAsia="맑은 고딕" w:hAnsi="맑은 고딕"/>
        </w:rPr>
      </w:pPr>
    </w:p>
    <w:p w14:paraId="4E3D1F69" w14:textId="77777777" w:rsidR="00EB3186" w:rsidRPr="005F1CF9" w:rsidRDefault="00EB3186" w:rsidP="00EB3186">
      <w:pPr>
        <w:pStyle w:val="2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 xml:space="preserve">예산 </w:t>
      </w:r>
      <w:r>
        <w:rPr>
          <w:rFonts w:ascii="맑은 고딕" w:eastAsia="맑은 고딕" w:hAnsi="맑은 고딕"/>
          <w:sz w:val="32"/>
          <w:szCs w:val="32"/>
        </w:rPr>
        <w:t xml:space="preserve">&amp; </w:t>
      </w:r>
      <w:r>
        <w:rPr>
          <w:rFonts w:ascii="맑은 고딕" w:eastAsia="맑은 고딕" w:hAnsi="맑은 고딕" w:hint="eastAsia"/>
          <w:sz w:val="32"/>
          <w:szCs w:val="32"/>
        </w:rPr>
        <w:t>일정</w:t>
      </w:r>
    </w:p>
    <w:tbl>
      <w:tblPr>
        <w:tblStyle w:val="aff0"/>
        <w:tblW w:w="8340" w:type="dxa"/>
        <w:tblLook w:val="0420" w:firstRow="1" w:lastRow="0" w:firstColumn="0" w:lastColumn="0" w:noHBand="0" w:noVBand="1"/>
      </w:tblPr>
      <w:tblGrid>
        <w:gridCol w:w="1424"/>
        <w:gridCol w:w="4771"/>
        <w:gridCol w:w="2145"/>
      </w:tblGrid>
      <w:tr w:rsidR="00EB3186" w:rsidRPr="0021079B" w14:paraId="33B9C444" w14:textId="77777777" w:rsidTr="007F4567">
        <w:trPr>
          <w:trHeight w:val="452"/>
        </w:trPr>
        <w:tc>
          <w:tcPr>
            <w:tcW w:w="1420" w:type="dxa"/>
            <w:hideMark/>
          </w:tcPr>
          <w:p w14:paraId="19EAD76A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  <w:b/>
                <w:bCs/>
              </w:rPr>
              <w:t>항 목</w:t>
            </w:r>
          </w:p>
        </w:tc>
        <w:tc>
          <w:tcPr>
            <w:tcW w:w="4760" w:type="dxa"/>
            <w:hideMark/>
          </w:tcPr>
          <w:p w14:paraId="6156AFEF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  <w:b/>
                <w:bCs/>
              </w:rPr>
              <w:t>세부 항목</w:t>
            </w:r>
          </w:p>
        </w:tc>
        <w:tc>
          <w:tcPr>
            <w:tcW w:w="2140" w:type="dxa"/>
            <w:hideMark/>
          </w:tcPr>
          <w:p w14:paraId="55A84707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  <w:b/>
                <w:bCs/>
              </w:rPr>
              <w:t>소요비용(원)</w:t>
            </w:r>
          </w:p>
        </w:tc>
      </w:tr>
      <w:tr w:rsidR="00EB3186" w:rsidRPr="0021079B" w14:paraId="24E36E91" w14:textId="77777777" w:rsidTr="007F4567">
        <w:trPr>
          <w:trHeight w:val="302"/>
        </w:trPr>
        <w:tc>
          <w:tcPr>
            <w:tcW w:w="1420" w:type="dxa"/>
            <w:vMerge w:val="restart"/>
            <w:hideMark/>
          </w:tcPr>
          <w:p w14:paraId="78AB2DAE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  <w:b/>
                <w:bCs/>
              </w:rPr>
              <w:t>재료비</w:t>
            </w:r>
          </w:p>
        </w:tc>
        <w:tc>
          <w:tcPr>
            <w:tcW w:w="4760" w:type="dxa"/>
            <w:hideMark/>
          </w:tcPr>
          <w:p w14:paraId="5A046944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</w:rPr>
              <w:t>개발관련 문헌 구입비(AR, C# 기술 관련)</w:t>
            </w:r>
          </w:p>
        </w:tc>
        <w:tc>
          <w:tcPr>
            <w:tcW w:w="2140" w:type="dxa"/>
            <w:hideMark/>
          </w:tcPr>
          <w:p w14:paraId="764735AF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</w:rPr>
              <w:t>20만원</w:t>
            </w:r>
          </w:p>
        </w:tc>
      </w:tr>
      <w:tr w:rsidR="00EB3186" w:rsidRPr="0021079B" w14:paraId="70687B04" w14:textId="77777777" w:rsidTr="007F4567">
        <w:trPr>
          <w:trHeight w:val="302"/>
        </w:trPr>
        <w:tc>
          <w:tcPr>
            <w:tcW w:w="0" w:type="auto"/>
            <w:vMerge/>
            <w:hideMark/>
          </w:tcPr>
          <w:p w14:paraId="44156B0C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</w:p>
        </w:tc>
        <w:tc>
          <w:tcPr>
            <w:tcW w:w="4760" w:type="dxa"/>
            <w:hideMark/>
          </w:tcPr>
          <w:p w14:paraId="04B871F2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</w:rPr>
              <w:t>도메인 구입 및 서버 구축 비용</w:t>
            </w:r>
          </w:p>
        </w:tc>
        <w:tc>
          <w:tcPr>
            <w:tcW w:w="2140" w:type="dxa"/>
            <w:hideMark/>
          </w:tcPr>
          <w:p w14:paraId="32F80870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</w:rPr>
              <w:t>15만원</w:t>
            </w:r>
          </w:p>
        </w:tc>
      </w:tr>
      <w:tr w:rsidR="00EB3186" w:rsidRPr="0021079B" w14:paraId="4404DC4B" w14:textId="77777777" w:rsidTr="007F4567">
        <w:trPr>
          <w:trHeight w:val="302"/>
        </w:trPr>
        <w:tc>
          <w:tcPr>
            <w:tcW w:w="0" w:type="auto"/>
            <w:vMerge/>
            <w:hideMark/>
          </w:tcPr>
          <w:p w14:paraId="7344297C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</w:p>
        </w:tc>
        <w:tc>
          <w:tcPr>
            <w:tcW w:w="4760" w:type="dxa"/>
            <w:hideMark/>
          </w:tcPr>
          <w:p w14:paraId="18F85C95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</w:rPr>
              <w:t>마케팅 비용(홍보 포스터 등)</w:t>
            </w:r>
          </w:p>
        </w:tc>
        <w:tc>
          <w:tcPr>
            <w:tcW w:w="2140" w:type="dxa"/>
            <w:hideMark/>
          </w:tcPr>
          <w:p w14:paraId="0B046E37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</w:rPr>
              <w:t>25만원</w:t>
            </w:r>
          </w:p>
        </w:tc>
      </w:tr>
      <w:tr w:rsidR="00EB3186" w:rsidRPr="0021079B" w14:paraId="66F7FE3C" w14:textId="77777777" w:rsidTr="007F4567">
        <w:trPr>
          <w:trHeight w:val="302"/>
        </w:trPr>
        <w:tc>
          <w:tcPr>
            <w:tcW w:w="0" w:type="auto"/>
            <w:vMerge/>
            <w:hideMark/>
          </w:tcPr>
          <w:p w14:paraId="0983F873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</w:p>
        </w:tc>
        <w:tc>
          <w:tcPr>
            <w:tcW w:w="4760" w:type="dxa"/>
            <w:hideMark/>
          </w:tcPr>
          <w:p w14:paraId="26DF0708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</w:rPr>
              <w:t>학회 가입 및 논문 등록</w:t>
            </w:r>
          </w:p>
        </w:tc>
        <w:tc>
          <w:tcPr>
            <w:tcW w:w="2140" w:type="dxa"/>
            <w:hideMark/>
          </w:tcPr>
          <w:p w14:paraId="551D7AAC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</w:rPr>
              <w:t>20만원</w:t>
            </w:r>
          </w:p>
        </w:tc>
      </w:tr>
      <w:tr w:rsidR="00EB3186" w:rsidRPr="0021079B" w14:paraId="4D064D21" w14:textId="77777777" w:rsidTr="007F4567">
        <w:trPr>
          <w:trHeight w:val="302"/>
        </w:trPr>
        <w:tc>
          <w:tcPr>
            <w:tcW w:w="1420" w:type="dxa"/>
            <w:hideMark/>
          </w:tcPr>
          <w:p w14:paraId="52E13743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  <w:b/>
                <w:bCs/>
              </w:rPr>
              <w:t>가공비</w:t>
            </w:r>
          </w:p>
        </w:tc>
        <w:tc>
          <w:tcPr>
            <w:tcW w:w="4760" w:type="dxa"/>
            <w:hideMark/>
          </w:tcPr>
          <w:p w14:paraId="2511DBA9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</w:rPr>
              <w:t>UI/UX 디자인 외주</w:t>
            </w:r>
          </w:p>
        </w:tc>
        <w:tc>
          <w:tcPr>
            <w:tcW w:w="2140" w:type="dxa"/>
            <w:hideMark/>
          </w:tcPr>
          <w:p w14:paraId="39249F76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</w:rPr>
              <w:t>50만원</w:t>
            </w:r>
          </w:p>
        </w:tc>
      </w:tr>
      <w:tr w:rsidR="00EB3186" w:rsidRPr="0021079B" w14:paraId="51FDEC7A" w14:textId="77777777" w:rsidTr="007F4567">
        <w:trPr>
          <w:trHeight w:val="302"/>
        </w:trPr>
        <w:tc>
          <w:tcPr>
            <w:tcW w:w="1420" w:type="dxa"/>
            <w:hideMark/>
          </w:tcPr>
          <w:p w14:paraId="05C9CDF9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  <w:b/>
                <w:bCs/>
              </w:rPr>
              <w:t>회의비</w:t>
            </w:r>
          </w:p>
        </w:tc>
        <w:tc>
          <w:tcPr>
            <w:tcW w:w="4760" w:type="dxa"/>
            <w:hideMark/>
          </w:tcPr>
          <w:p w14:paraId="29EF7AE9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</w:rPr>
              <w:t>회의실 대관(스터디룸), 회의 식비</w:t>
            </w:r>
          </w:p>
        </w:tc>
        <w:tc>
          <w:tcPr>
            <w:tcW w:w="2140" w:type="dxa"/>
            <w:hideMark/>
          </w:tcPr>
          <w:p w14:paraId="634B11FC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</w:rPr>
              <w:t>50만원</w:t>
            </w:r>
          </w:p>
        </w:tc>
      </w:tr>
      <w:tr w:rsidR="00EB3186" w:rsidRPr="0021079B" w14:paraId="3AB3276B" w14:textId="77777777" w:rsidTr="007F4567">
        <w:trPr>
          <w:trHeight w:val="302"/>
        </w:trPr>
        <w:tc>
          <w:tcPr>
            <w:tcW w:w="1420" w:type="dxa"/>
            <w:hideMark/>
          </w:tcPr>
          <w:p w14:paraId="1565EECC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  <w:b/>
                <w:bCs/>
              </w:rPr>
              <w:t>합 계</w:t>
            </w:r>
          </w:p>
        </w:tc>
        <w:tc>
          <w:tcPr>
            <w:tcW w:w="4760" w:type="dxa"/>
            <w:hideMark/>
          </w:tcPr>
          <w:p w14:paraId="0286BFDC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</w:p>
        </w:tc>
        <w:tc>
          <w:tcPr>
            <w:tcW w:w="2140" w:type="dxa"/>
            <w:hideMark/>
          </w:tcPr>
          <w:p w14:paraId="067B13CC" w14:textId="77777777" w:rsidR="00EB3186" w:rsidRPr="0021079B" w:rsidRDefault="00EB3186" w:rsidP="007F4567">
            <w:pPr>
              <w:spacing w:before="0"/>
              <w:rPr>
                <w:rFonts w:ascii="맑은 고딕" w:eastAsia="맑은 고딕" w:hAnsi="맑은 고딕"/>
              </w:rPr>
            </w:pPr>
            <w:r w:rsidRPr="0021079B">
              <w:rPr>
                <w:rFonts w:ascii="맑은 고딕" w:eastAsia="맑은 고딕" w:hAnsi="맑은 고딕" w:hint="eastAsia"/>
              </w:rPr>
              <w:t>160만원</w:t>
            </w:r>
          </w:p>
        </w:tc>
      </w:tr>
    </w:tbl>
    <w:p w14:paraId="3AFE70E0" w14:textId="77777777" w:rsidR="00EB3186" w:rsidRPr="00FD7B1D" w:rsidRDefault="00EB3186">
      <w:pPr>
        <w:rPr>
          <w:rFonts w:ascii="맑은 고딕" w:eastAsia="맑은 고딕" w:hAnsi="맑은 고딕"/>
        </w:rPr>
      </w:pPr>
    </w:p>
    <w:p w14:paraId="1AF34412" w14:textId="77777777" w:rsidR="00282F0B" w:rsidRPr="00291397" w:rsidRDefault="00282F0B" w:rsidP="00282F0B">
      <w:pPr>
        <w:pStyle w:val="2"/>
        <w:rPr>
          <w:rFonts w:ascii="맑은 고딕" w:eastAsia="맑은 고딕" w:hAnsi="맑은 고딕"/>
          <w:sz w:val="32"/>
          <w:szCs w:val="32"/>
        </w:rPr>
      </w:pPr>
      <w:r w:rsidRPr="00291397">
        <w:rPr>
          <w:rFonts w:ascii="맑은 고딕" w:eastAsia="맑은 고딕" w:hAnsi="맑은 고딕" w:hint="eastAsia"/>
          <w:sz w:val="32"/>
          <w:szCs w:val="32"/>
        </w:rPr>
        <w:t xml:space="preserve">개발 </w:t>
      </w:r>
      <w:r w:rsidRPr="00291397">
        <w:rPr>
          <w:rFonts w:ascii="맑은 고딕" w:eastAsia="맑은 고딕" w:hAnsi="맑은 고딕"/>
          <w:sz w:val="32"/>
          <w:szCs w:val="32"/>
        </w:rPr>
        <w:t xml:space="preserve"> </w:t>
      </w:r>
      <w:r w:rsidRPr="00291397">
        <w:rPr>
          <w:rFonts w:ascii="맑은 고딕" w:eastAsia="맑은 고딕" w:hAnsi="맑은 고딕" w:hint="eastAsia"/>
          <w:sz w:val="32"/>
          <w:szCs w:val="32"/>
        </w:rPr>
        <w:t>환경</w:t>
      </w:r>
    </w:p>
    <w:p w14:paraId="2098A0A7" w14:textId="5738CCE7" w:rsidR="00C851AC" w:rsidRDefault="00282F0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c#</w:t>
      </w:r>
      <w:r>
        <w:rPr>
          <w:rFonts w:ascii="맑은 고딕" w:eastAsia="맑은 고딕" w:hAnsi="맑은 고딕" w:hint="eastAsia"/>
        </w:rPr>
        <w:t>을 이용해 A</w:t>
      </w:r>
      <w:r>
        <w:rPr>
          <w:rFonts w:ascii="맑은 고딕" w:eastAsia="맑은 고딕" w:hAnsi="맑은 고딕"/>
        </w:rPr>
        <w:t>R</w:t>
      </w:r>
      <w:r>
        <w:rPr>
          <w:rFonts w:ascii="맑은 고딕" w:eastAsia="맑은 고딕" w:hAnsi="맑은 고딕" w:hint="eastAsia"/>
        </w:rPr>
        <w:t xml:space="preserve">환경을 개발하기에는 수많은 </w:t>
      </w:r>
      <w:r>
        <w:rPr>
          <w:rFonts w:ascii="맑은 고딕" w:eastAsia="맑은 고딕" w:hAnsi="맑은 고딕"/>
        </w:rPr>
        <w:t>ide</w:t>
      </w:r>
      <w:r>
        <w:rPr>
          <w:rFonts w:ascii="맑은 고딕" w:eastAsia="맑은 고딕" w:hAnsi="맑은 고딕" w:hint="eastAsia"/>
        </w:rPr>
        <w:t xml:space="preserve">나 플랫폼들이 존재하는데 그 중에서 </w:t>
      </w:r>
      <w:r>
        <w:rPr>
          <w:rFonts w:ascii="맑은 고딕" w:eastAsia="맑은 고딕" w:hAnsi="맑은 고딕"/>
        </w:rPr>
        <w:t>Unity</w:t>
      </w:r>
      <w:r>
        <w:rPr>
          <w:rFonts w:ascii="맑은 고딕" w:eastAsia="맑은 고딕" w:hAnsi="맑은 고딕" w:hint="eastAsia"/>
        </w:rPr>
        <w:t>를 사용해서 개발을 할 것이다.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또한</w:t>
      </w:r>
      <w:r>
        <w:rPr>
          <w:rFonts w:ascii="맑은 고딕" w:eastAsia="맑은 고딕" w:hAnsi="맑은 고딕"/>
        </w:rPr>
        <w:t>AR</w:t>
      </w:r>
      <w:r>
        <w:rPr>
          <w:rFonts w:ascii="맑은 고딕" w:eastAsia="맑은 고딕" w:hAnsi="맑은 고딕" w:hint="eastAsia"/>
        </w:rPr>
        <w:t xml:space="preserve">환경을 개발은 위한 </w:t>
      </w:r>
      <w:r>
        <w:rPr>
          <w:rFonts w:ascii="맑은 고딕" w:eastAsia="맑은 고딕" w:hAnsi="맑은 고딕"/>
        </w:rPr>
        <w:t>AR Core</w:t>
      </w:r>
      <w:r>
        <w:rPr>
          <w:rFonts w:ascii="맑은 고딕" w:eastAsia="맑은 고딕" w:hAnsi="맑은 고딕" w:hint="eastAsia"/>
        </w:rPr>
        <w:t>나 S</w:t>
      </w:r>
      <w:r>
        <w:rPr>
          <w:rFonts w:ascii="맑은 고딕" w:eastAsia="맑은 고딕" w:hAnsi="맑은 고딕"/>
        </w:rPr>
        <w:t>DK, Vuforia</w:t>
      </w:r>
      <w:r>
        <w:rPr>
          <w:rFonts w:ascii="맑은 고딕" w:eastAsia="맑은 고딕" w:hAnsi="맑은 고딕" w:hint="eastAsia"/>
        </w:rPr>
        <w:t>와 같은 플랫폼을 사용해서 개발을 할 것이다.</w:t>
      </w:r>
    </w:p>
    <w:p w14:paraId="3919ABA9" w14:textId="77777777" w:rsidR="00EB3186" w:rsidRPr="00C16DF5" w:rsidRDefault="00EB3186">
      <w:pPr>
        <w:rPr>
          <w:rFonts w:ascii="맑은 고딕" w:eastAsia="맑은 고딕" w:hAnsi="맑은 고딕"/>
        </w:rPr>
      </w:pPr>
    </w:p>
    <w:p w14:paraId="2399870B" w14:textId="6D787E8E" w:rsidR="00EA1D59" w:rsidRPr="00291397" w:rsidRDefault="005E4B4E" w:rsidP="00562DBD">
      <w:pPr>
        <w:pStyle w:val="2"/>
        <w:rPr>
          <w:rFonts w:ascii="맑은 고딕" w:eastAsia="맑은 고딕" w:hAnsi="맑은 고딕"/>
          <w:sz w:val="32"/>
          <w:szCs w:val="32"/>
        </w:rPr>
      </w:pPr>
      <w:r w:rsidRPr="00291397">
        <w:rPr>
          <w:rFonts w:ascii="맑은 고딕" w:eastAsia="맑은 고딕" w:hAnsi="맑은 고딕" w:hint="eastAsia"/>
          <w:sz w:val="32"/>
          <w:szCs w:val="32"/>
        </w:rPr>
        <w:lastRenderedPageBreak/>
        <w:t>개발 예시화면</w:t>
      </w:r>
    </w:p>
    <w:p w14:paraId="4E8C480D" w14:textId="40CE28A8" w:rsidR="002D6A0C" w:rsidRDefault="00C16DF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안전장치가 있으면 그 위치를 눈에 확 띄는 색깔이나 애니메이션으로 안내하도록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한다</w:t>
      </w:r>
      <w:r w:rsidR="002D6A0C">
        <w:rPr>
          <w:rFonts w:ascii="맑은 고딕" w:eastAsia="맑은 고딕" w:hAnsi="맑은 고딕"/>
        </w:rPr>
        <w:t>.</w:t>
      </w:r>
    </w:p>
    <w:p w14:paraId="1FCD3CA7" w14:textId="213295BC" w:rsidR="002D6A0C" w:rsidRDefault="002D6A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-소화기의 위치를 표시한다.</w:t>
      </w:r>
    </w:p>
    <w:p w14:paraId="368CCB28" w14:textId="2CA70CB0" w:rsidR="008B446B" w:rsidRDefault="002D6A0C" w:rsidP="008B446B">
      <w:pPr>
        <w:pStyle w:val="afe"/>
        <w:ind w:leftChars="0"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93562" wp14:editId="4797B2D1">
                <wp:simplePos x="0" y="0"/>
                <wp:positionH relativeFrom="margin">
                  <wp:posOffset>986790</wp:posOffset>
                </wp:positionH>
                <wp:positionV relativeFrom="paragraph">
                  <wp:posOffset>61595</wp:posOffset>
                </wp:positionV>
                <wp:extent cx="400050" cy="632460"/>
                <wp:effectExtent l="19050" t="0" r="19050" b="34290"/>
                <wp:wrapNone/>
                <wp:docPr id="3" name="화살표: 아래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3246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4D8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3" o:spid="_x0000_s1026" type="#_x0000_t67" style="position:absolute;left:0;text-align:left;margin-left:77.7pt;margin-top:4.85pt;width:31.5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" adj="14769" fillcolor="#3be4ff [1940]" strokecolor="#004f5b [1604]" strokeweight="2pt">
                <w10:wrap anchorx="margin"/>
              </v:shape>
            </w:pict>
          </mc:Fallback>
        </mc:AlternateContent>
      </w:r>
      <w:r>
        <w:rPr>
          <w:rFonts w:ascii="맑은 고딕" w:eastAsia="맑은 고딕" w:hAnsi="맑은 고딕"/>
          <w:noProof/>
        </w:rPr>
        <w:drawing>
          <wp:inline distT="0" distB="0" distL="0" distR="0" wp14:anchorId="546EEE8A" wp14:editId="7CEC0F05">
            <wp:extent cx="2362200" cy="3149695"/>
            <wp:effectExtent l="0" t="0" r="0" b="0"/>
            <wp:docPr id="1" name="그림 1" descr="벽, 냉장고, 건물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객체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980" cy="317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AAEF" w14:textId="79C78192" w:rsidR="008B446B" w:rsidRPr="008B446B" w:rsidRDefault="008B446B" w:rsidP="008B446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-스프링 쿨러의 위치를 표시한다</w:t>
      </w:r>
      <w:r w:rsidR="002D6A0C">
        <w:rPr>
          <w:rFonts w:ascii="맑은 고딕" w:eastAsia="맑은 고딕" w:hAnsi="맑은 고딕" w:hint="eastAsia"/>
        </w:rPr>
        <w:t>.</w:t>
      </w:r>
    </w:p>
    <w:p w14:paraId="2F34516F" w14:textId="4DD8DE5C" w:rsidR="000C2D36" w:rsidRDefault="00AD513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C4AF4" wp14:editId="2B1010E7">
                <wp:simplePos x="0" y="0"/>
                <wp:positionH relativeFrom="margin">
                  <wp:posOffset>765810</wp:posOffset>
                </wp:positionH>
                <wp:positionV relativeFrom="paragraph">
                  <wp:posOffset>1492885</wp:posOffset>
                </wp:positionV>
                <wp:extent cx="483870" cy="750570"/>
                <wp:effectExtent l="19050" t="19050" r="30480" b="11430"/>
                <wp:wrapNone/>
                <wp:docPr id="7" name="화살표: 아래쪽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870" cy="75057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9C15" id="화살표: 아래쪽 7" o:spid="_x0000_s1026" type="#_x0000_t67" style="position:absolute;left:0;text-align:left;margin-left:60.3pt;margin-top:117.55pt;width:38.1pt;height:59.1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" adj="14638" fillcolor="#3be4ff [1940]" strokecolor="#004f5b [1604]" strokeweight="2pt">
                <w10:wrap anchorx="margin"/>
              </v:shape>
            </w:pict>
          </mc:Fallback>
        </mc:AlternateContent>
      </w:r>
      <w:r>
        <w:rPr>
          <w:rFonts w:ascii="맑은 고딕" w:eastAsia="맑은 고딕" w:hAnsi="맑은 고딕"/>
          <w:noProof/>
        </w:rPr>
        <w:drawing>
          <wp:inline distT="0" distB="0" distL="0" distR="0" wp14:anchorId="7BB1A8E4" wp14:editId="7FFC6535">
            <wp:extent cx="2263140" cy="3017609"/>
            <wp:effectExtent l="0" t="0" r="3810" b="0"/>
            <wp:docPr id="4" name="그림 4" descr="실내, 건물, 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91008_14384543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419" cy="30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467E" w14:textId="77777777" w:rsidR="007938D7" w:rsidRDefault="007938D7">
      <w:pPr>
        <w:rPr>
          <w:rFonts w:ascii="맑은 고딕" w:eastAsia="맑은 고딕" w:hAnsi="맑은 고딕"/>
        </w:rPr>
      </w:pPr>
    </w:p>
    <w:p w14:paraId="2BF5C1A3" w14:textId="75C2C116" w:rsidR="008B446B" w:rsidRDefault="008B446B" w:rsidP="008B446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-화재 발생 시 대피로를 표시한다</w:t>
      </w:r>
      <w:r w:rsidR="002D6A0C">
        <w:rPr>
          <w:rFonts w:ascii="맑은 고딕" w:eastAsia="맑은 고딕" w:hAnsi="맑은 고딕" w:hint="eastAsia"/>
        </w:rPr>
        <w:t>.</w:t>
      </w:r>
    </w:p>
    <w:p w14:paraId="0E126781" w14:textId="77777777" w:rsidR="008B446B" w:rsidRPr="008B446B" w:rsidRDefault="008B446B" w:rsidP="008B446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 wp14:anchorId="731978CE" wp14:editId="333C78D6">
            <wp:extent cx="4242816" cy="257810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화재 대피 AR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779" cy="26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EB40" w14:textId="57EB9C77" w:rsidR="008B446B" w:rsidRDefault="008B446B">
      <w:pPr>
        <w:rPr>
          <w:rFonts w:ascii="맑은 고딕" w:eastAsia="맑은 고딕" w:hAnsi="맑은 고딕"/>
        </w:rPr>
      </w:pPr>
    </w:p>
    <w:p w14:paraId="34AB7070" w14:textId="31777299" w:rsidR="00D96DDC" w:rsidRDefault="00AA3B5C" w:rsidP="00D96DDC">
      <w:pPr>
        <w:pStyle w:val="2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>장애 시 처리 방법</w:t>
      </w:r>
    </w:p>
    <w:p w14:paraId="4E743864" w14:textId="54575940" w:rsidR="00D96DDC" w:rsidRDefault="00D96DDC" w:rsidP="00D96DD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각 재해 별 대피 동선이 다른 경우</w:t>
      </w:r>
    </w:p>
    <w:p w14:paraId="3607DE4B" w14:textId="755C97D9" w:rsidR="00D96DDC" w:rsidRPr="00D96DDC" w:rsidRDefault="00D96DDC" w:rsidP="00D96DDC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재해 별 동선을 설정해 둔 뒤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재해 발생 시 어떤 긴급 상황인지 감지할 수 있는 앱과 연동을 시킨다.</w:t>
      </w:r>
    </w:p>
    <w:p w14:paraId="04DE75E6" w14:textId="7C3A5C6F" w:rsidR="008B446B" w:rsidRDefault="00AA3B5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안전장치의 위치가 변경된 경우</w:t>
      </w:r>
    </w:p>
    <w:p w14:paraId="65F91139" w14:textId="4FC45CC7" w:rsidR="00D96DDC" w:rsidRDefault="00D96DDC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드물게 발생하는 일이지만 변경이 되는 경우 각 안전장치 마다 위치를 갱신해주는 앱과 연동을 시켜 지속적으로 업데이트가 가능하도록 한다.</w:t>
      </w:r>
      <w:bookmarkStart w:id="1" w:name="_GoBack"/>
      <w:bookmarkEnd w:id="1"/>
    </w:p>
    <w:p w14:paraId="61DAB857" w14:textId="5ABEC4F2" w:rsidR="00AA3B5C" w:rsidRDefault="00AA3B5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팀원이 이탈했을 경우</w:t>
      </w:r>
    </w:p>
    <w:p w14:paraId="69EDD56D" w14:textId="0E2A52F4" w:rsidR="00AA3B5C" w:rsidRDefault="00AA3B5C" w:rsidP="00AA3B5C">
      <w:pPr>
        <w:ind w:left="220" w:hangingChars="100" w:hanging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a. </w:t>
      </w:r>
      <w:r>
        <w:rPr>
          <w:rFonts w:ascii="맑은 고딕" w:eastAsia="맑은 고딕" w:hAnsi="맑은 고딕" w:hint="eastAsia"/>
        </w:rPr>
        <w:t>기본적으로 원활한 소통과 대화를 통해 팀원간 갈등과 불화를 해소함으로써 이탈을 최대한 방지하려고 노력한다.</w:t>
      </w:r>
    </w:p>
    <w:p w14:paraId="392B2DDD" w14:textId="7FEEA154" w:rsidR="00AA3B5C" w:rsidRDefault="00AA3B5C" w:rsidP="00AA3B5C">
      <w:pPr>
        <w:ind w:left="220" w:hangingChars="100" w:hanging="2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b. </w:t>
      </w:r>
      <w:r>
        <w:rPr>
          <w:rFonts w:ascii="맑은 고딕" w:eastAsia="맑은 고딕" w:hAnsi="맑은 고딕" w:hint="eastAsia"/>
        </w:rPr>
        <w:t xml:space="preserve">역할분배 단계에서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 xml:space="preserve">인 이상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>조로 구성,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이탈 시 프로세스가 돌아갈 수 있게끔 만들었다.</w:t>
      </w:r>
    </w:p>
    <w:p w14:paraId="5BE99AA4" w14:textId="626B2CB8" w:rsidR="00AA3B5C" w:rsidRPr="00AA3B5C" w:rsidRDefault="00AA3B5C" w:rsidP="00AA3B5C">
      <w:pPr>
        <w:ind w:leftChars="50" w:left="220" w:hangingChars="50" w:hanging="11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 xml:space="preserve">. UseCase, Class, Sequence Diagram </w:t>
      </w:r>
      <w:r>
        <w:rPr>
          <w:rFonts w:ascii="맑은 고딕" w:eastAsia="맑은 고딕" w:hAnsi="맑은 고딕" w:hint="eastAsia"/>
        </w:rPr>
        <w:t>단계부터 수정,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변경이 용이하도록,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주석 및 설계를 철저히 한다.</w:t>
      </w:r>
      <w:r>
        <w:rPr>
          <w:rFonts w:ascii="맑은 고딕" w:eastAsia="맑은 고딕" w:hAnsi="맑은 고딕"/>
        </w:rPr>
        <w:t xml:space="preserve"> </w:t>
      </w:r>
      <w:r w:rsidR="008A341D">
        <w:rPr>
          <w:rFonts w:ascii="맑은 고딕" w:eastAsia="맑은 고딕" w:hAnsi="맑은 고딕" w:hint="eastAsia"/>
        </w:rPr>
        <w:t>따라서 이탈자가 발생하는 경우에도 그 전까지 완성한 코드를 보고 쉽게 이어 나갈 수 있게끔 만든다.</w:t>
      </w:r>
    </w:p>
    <w:sectPr w:rsidR="00AA3B5C" w:rsidRPr="00AA3B5C" w:rsidSect="00CD50EB">
      <w:footerReference w:type="defaul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72235" w14:textId="77777777" w:rsidR="003E5AC0" w:rsidRDefault="003E5AC0" w:rsidP="00C6554A">
      <w:pPr>
        <w:spacing w:before="0" w:after="0" w:line="240" w:lineRule="auto"/>
      </w:pPr>
      <w:r>
        <w:separator/>
      </w:r>
    </w:p>
  </w:endnote>
  <w:endnote w:type="continuationSeparator" w:id="0">
    <w:p w14:paraId="18E6AF1D" w14:textId="77777777" w:rsidR="003E5AC0" w:rsidRDefault="003E5AC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570B" w14:textId="77777777" w:rsidR="00402299" w:rsidRPr="00083F7D" w:rsidRDefault="00402299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3F697" w14:textId="77777777" w:rsidR="003E5AC0" w:rsidRDefault="003E5AC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9F53AC9" w14:textId="77777777" w:rsidR="003E5AC0" w:rsidRDefault="003E5AC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4B7642"/>
    <w:multiLevelType w:val="hybridMultilevel"/>
    <w:tmpl w:val="2E503F86"/>
    <w:lvl w:ilvl="0" w:tplc="5E1CE474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E01CC3"/>
    <w:multiLevelType w:val="hybridMultilevel"/>
    <w:tmpl w:val="A0881B56"/>
    <w:lvl w:ilvl="0" w:tplc="84ECC8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6B27DC4"/>
    <w:multiLevelType w:val="hybridMultilevel"/>
    <w:tmpl w:val="BB68FEB2"/>
    <w:lvl w:ilvl="0" w:tplc="B9208B3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1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6E"/>
    <w:rsid w:val="00006927"/>
    <w:rsid w:val="0000774F"/>
    <w:rsid w:val="00015CD1"/>
    <w:rsid w:val="00042586"/>
    <w:rsid w:val="00053EAD"/>
    <w:rsid w:val="0007142D"/>
    <w:rsid w:val="00077D3C"/>
    <w:rsid w:val="00083F7D"/>
    <w:rsid w:val="00090B6E"/>
    <w:rsid w:val="000C2D36"/>
    <w:rsid w:val="000E0A06"/>
    <w:rsid w:val="00100441"/>
    <w:rsid w:val="0011081B"/>
    <w:rsid w:val="001212AE"/>
    <w:rsid w:val="001212F4"/>
    <w:rsid w:val="001706B8"/>
    <w:rsid w:val="00181CDE"/>
    <w:rsid w:val="00191BBF"/>
    <w:rsid w:val="001C43D8"/>
    <w:rsid w:val="001F011D"/>
    <w:rsid w:val="0021079B"/>
    <w:rsid w:val="00222B46"/>
    <w:rsid w:val="002435D0"/>
    <w:rsid w:val="00247307"/>
    <w:rsid w:val="002554CD"/>
    <w:rsid w:val="00282F0B"/>
    <w:rsid w:val="00291397"/>
    <w:rsid w:val="00291DBB"/>
    <w:rsid w:val="00293B83"/>
    <w:rsid w:val="002A2752"/>
    <w:rsid w:val="002B4294"/>
    <w:rsid w:val="002B6ACD"/>
    <w:rsid w:val="002C7719"/>
    <w:rsid w:val="002D6A0C"/>
    <w:rsid w:val="002E4AF9"/>
    <w:rsid w:val="002F59CC"/>
    <w:rsid w:val="0032197D"/>
    <w:rsid w:val="00325355"/>
    <w:rsid w:val="00333D0D"/>
    <w:rsid w:val="003460C5"/>
    <w:rsid w:val="00361356"/>
    <w:rsid w:val="003C15F4"/>
    <w:rsid w:val="003D1CF8"/>
    <w:rsid w:val="003E5AC0"/>
    <w:rsid w:val="00402299"/>
    <w:rsid w:val="0046264D"/>
    <w:rsid w:val="00470E82"/>
    <w:rsid w:val="00476054"/>
    <w:rsid w:val="00486892"/>
    <w:rsid w:val="004B6278"/>
    <w:rsid w:val="004C049F"/>
    <w:rsid w:val="005000E2"/>
    <w:rsid w:val="00500AAB"/>
    <w:rsid w:val="0051762F"/>
    <w:rsid w:val="00526EFA"/>
    <w:rsid w:val="00562DBD"/>
    <w:rsid w:val="00576C0A"/>
    <w:rsid w:val="00597C07"/>
    <w:rsid w:val="005C51B8"/>
    <w:rsid w:val="005E4B4E"/>
    <w:rsid w:val="005F1CF9"/>
    <w:rsid w:val="005F3CBF"/>
    <w:rsid w:val="0062542E"/>
    <w:rsid w:val="006A3CE7"/>
    <w:rsid w:val="006B2AD1"/>
    <w:rsid w:val="00726681"/>
    <w:rsid w:val="0074311B"/>
    <w:rsid w:val="00746CF9"/>
    <w:rsid w:val="007938D7"/>
    <w:rsid w:val="007A7F9F"/>
    <w:rsid w:val="00811FB5"/>
    <w:rsid w:val="0082275F"/>
    <w:rsid w:val="00843BB6"/>
    <w:rsid w:val="0084695E"/>
    <w:rsid w:val="008951C2"/>
    <w:rsid w:val="008A12F4"/>
    <w:rsid w:val="008A341D"/>
    <w:rsid w:val="008B1789"/>
    <w:rsid w:val="008B446B"/>
    <w:rsid w:val="008D6D5A"/>
    <w:rsid w:val="0090566D"/>
    <w:rsid w:val="00905C46"/>
    <w:rsid w:val="00925D80"/>
    <w:rsid w:val="0094275F"/>
    <w:rsid w:val="00952182"/>
    <w:rsid w:val="0095686C"/>
    <w:rsid w:val="00963C71"/>
    <w:rsid w:val="009A3C77"/>
    <w:rsid w:val="009A6B04"/>
    <w:rsid w:val="009F5C71"/>
    <w:rsid w:val="00A32D5B"/>
    <w:rsid w:val="00A564EA"/>
    <w:rsid w:val="00A92F4A"/>
    <w:rsid w:val="00A96F6B"/>
    <w:rsid w:val="00AA1814"/>
    <w:rsid w:val="00AA258B"/>
    <w:rsid w:val="00AA3B5C"/>
    <w:rsid w:val="00AD433C"/>
    <w:rsid w:val="00AD5132"/>
    <w:rsid w:val="00AF22AF"/>
    <w:rsid w:val="00B17968"/>
    <w:rsid w:val="00B2512F"/>
    <w:rsid w:val="00B401B3"/>
    <w:rsid w:val="00B416B9"/>
    <w:rsid w:val="00B77912"/>
    <w:rsid w:val="00BC058C"/>
    <w:rsid w:val="00BC3232"/>
    <w:rsid w:val="00BD503C"/>
    <w:rsid w:val="00BE16F4"/>
    <w:rsid w:val="00BF0D86"/>
    <w:rsid w:val="00C15244"/>
    <w:rsid w:val="00C16DF5"/>
    <w:rsid w:val="00C26DC3"/>
    <w:rsid w:val="00C502C8"/>
    <w:rsid w:val="00C6554A"/>
    <w:rsid w:val="00C851AC"/>
    <w:rsid w:val="00CD2718"/>
    <w:rsid w:val="00CD455B"/>
    <w:rsid w:val="00CD50EB"/>
    <w:rsid w:val="00D41674"/>
    <w:rsid w:val="00D417FA"/>
    <w:rsid w:val="00D45D1E"/>
    <w:rsid w:val="00D62A6B"/>
    <w:rsid w:val="00D73A66"/>
    <w:rsid w:val="00D80114"/>
    <w:rsid w:val="00D96DDC"/>
    <w:rsid w:val="00DA50A9"/>
    <w:rsid w:val="00DA7FE1"/>
    <w:rsid w:val="00DC3B5E"/>
    <w:rsid w:val="00DD3272"/>
    <w:rsid w:val="00DF187A"/>
    <w:rsid w:val="00DF242C"/>
    <w:rsid w:val="00DF656C"/>
    <w:rsid w:val="00E53168"/>
    <w:rsid w:val="00E73632"/>
    <w:rsid w:val="00EA0771"/>
    <w:rsid w:val="00EA1D59"/>
    <w:rsid w:val="00EB1105"/>
    <w:rsid w:val="00EB3186"/>
    <w:rsid w:val="00ED7C44"/>
    <w:rsid w:val="00EE173A"/>
    <w:rsid w:val="00F0048A"/>
    <w:rsid w:val="00F34835"/>
    <w:rsid w:val="00F43B8D"/>
    <w:rsid w:val="00F7006C"/>
    <w:rsid w:val="00FA3AD3"/>
    <w:rsid w:val="00FB46B4"/>
    <w:rsid w:val="00FD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2B9C1"/>
  <w15:chartTrackingRefBased/>
  <w15:docId w15:val="{EBE7C63A-832E-46C9-95A8-636B9BE7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8B446B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afd">
    <w:name w:val="Unresolved Mention"/>
    <w:basedOn w:val="a2"/>
    <w:uiPriority w:val="99"/>
    <w:semiHidden/>
    <w:unhideWhenUsed/>
    <w:rsid w:val="001212AE"/>
    <w:rPr>
      <w:color w:val="605E5C"/>
      <w:shd w:val="clear" w:color="auto" w:fill="E1DFDD"/>
    </w:rPr>
  </w:style>
  <w:style w:type="paragraph" w:styleId="afe">
    <w:name w:val="List Paragraph"/>
    <w:basedOn w:val="a1"/>
    <w:uiPriority w:val="34"/>
    <w:unhideWhenUsed/>
    <w:qFormat/>
    <w:rsid w:val="00282F0B"/>
    <w:pPr>
      <w:ind w:leftChars="400" w:left="800"/>
    </w:pPr>
  </w:style>
  <w:style w:type="paragraph" w:styleId="aff">
    <w:name w:val="Normal (Web)"/>
    <w:basedOn w:val="a1"/>
    <w:uiPriority w:val="99"/>
    <w:semiHidden/>
    <w:unhideWhenUsed/>
    <w:rsid w:val="00811FB5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table" w:styleId="aff0">
    <w:name w:val="Grid Table Light"/>
    <w:basedOn w:val="a3"/>
    <w:uiPriority w:val="40"/>
    <w:rsid w:val="00FA3A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1">
    <w:name w:val="Table Grid"/>
    <w:basedOn w:val="a3"/>
    <w:uiPriority w:val="39"/>
    <w:rsid w:val="00FA3A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f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ongguk_University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eehy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이미지18</b:Tag>
    <b:SourceType>InternetSite</b:SourceType>
    <b:Guid>{709F4920-A180-4AA4-AD84-F770BF950D1F}</b:Guid>
    <b:Title>이미지</b:Title>
    <b:InternetSiteTitle>위키백과: 우리 모두의 백과사전</b:InternetSiteTitle>
    <b:ProductionCompany/>
    <b:Year/>
    <b:Month/>
    <b:Day/>
    <b:YearAccessed>2018</b:YearAccessed>
    <b:MonthAccessed>11</b:MonthAccessed>
    <b:DayAccessed>5</b:DayAccessed>
    <b:URL>http://upload.wikimedia.org/wikipedia/en/1/17/Along_with_the_Gods-The_Last_49_Days_(film).jpg</b:URL>
    <b:Version/>
    <b:ShortTitle/>
    <b:StandardNumber/>
    <b:Comments/>
    <b:Medium/>
    <b:DOI/>
  </b:Source>
</b:Sources>
</file>

<file path=customXml/itemProps1.xml><?xml version="1.0" encoding="utf-8"?>
<ds:datastoreItem xmlns:ds="http://schemas.openxmlformats.org/officeDocument/2006/customXml" ds:itemID="{5D1DD4AF-CCE9-4129-B6FA-0D53C4A9F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509</TotalTime>
  <Pages>9</Pages>
  <Words>659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이현재</dc:creator>
  <cp:keywords/>
  <dc:description/>
  <cp:lastModifiedBy>김선우</cp:lastModifiedBy>
  <cp:revision>143</cp:revision>
  <dcterms:created xsi:type="dcterms:W3CDTF">2018-11-05T08:24:00Z</dcterms:created>
  <dcterms:modified xsi:type="dcterms:W3CDTF">2019-10-15T12:44:00Z</dcterms:modified>
</cp:coreProperties>
</file>